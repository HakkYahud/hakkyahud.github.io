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2880908"/>
        <w:docPartObj>
          <w:docPartGallery w:val="Cover Pages"/>
          <w:docPartUnique/>
        </w:docPartObj>
      </w:sdtPr>
      <w:sdtContent>
        <w:p w14:paraId="0136A631" w14:textId="6F5A9EEC" w:rsidR="00FE702D" w:rsidRDefault="00FE702D"/>
        <w:p w14:paraId="7E67415E" w14:textId="6B1713AC" w:rsidR="00FE702D" w:rsidRDefault="00FE70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4183F2" wp14:editId="23F932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437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B4CDE10" w14:textId="738E493B" w:rsidR="00FE702D" w:rsidRDefault="00FE702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ERREUR DE CHARGEMENT, VEUILLEZ CONTACTER VOTRE ADMINISTRATEUR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F4183F2" id="Groupe 28" o:spid="_x0000_s1026" style="position:absolute;margin-left:0;margin-top:0;width:540pt;height:556.55pt;z-index:-251657216;mso-height-percent:670;mso-top-percent:45;mso-position-horizontal:center;mso-position-horizontal-relative:margin;mso-position-vertical-relative:page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" adj="-11796480,,5400" path="m,c,644,,644,,644v23,6,62,14,113,21c250,685,476,700,720,644v,-27,,-27,,-27c720,,720,,720,,,,,,,e" fillcolor="#004376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B4CDE10" w14:textId="738E493B" w:rsidR="00FE702D" w:rsidRDefault="00FE70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ERREUR DE CHARGEMENT, VEUILLEZ CONTACTER VOTRE ADMINISTRATEUR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195735E4" wp14:editId="542379B2">
                <wp:extent cx="1647825" cy="1647825"/>
                <wp:effectExtent l="0" t="0" r="0" b="0"/>
                <wp:docPr id="1978406645" name="Graphique 1" descr="Avertissement avec un remplissage 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8406645" name="Graphique 1978406645" descr="Avertissement avec un remplissage uni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64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E59D9E" wp14:editId="4E78B8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C0C53C" w14:textId="77777777" w:rsidR="00FE702D" w:rsidRDefault="00FE702D" w:rsidP="00FE702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C2A9F8B" w14:textId="47037588" w:rsidR="00FE702D" w:rsidRDefault="00FE702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E59D9E" id="Rectangle 31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7e97a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C0C53C" w14:textId="77777777" w:rsidR="00FE702D" w:rsidRDefault="00FE702D" w:rsidP="00FE702D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C2A9F8B" w14:textId="47037588" w:rsidR="00FE702D" w:rsidRDefault="00FE702D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tab/>
          </w:r>
          <w:r>
            <w:br w:type="page"/>
          </w:r>
        </w:p>
      </w:sdtContent>
    </w:sdt>
    <w:p w14:paraId="70EB64F5" w14:textId="77777777" w:rsidR="00FE702D" w:rsidRDefault="00FE702D"/>
    <w:tbl>
      <w:tblPr>
        <w:tblStyle w:val="TableauGrille1Clair-Accentuation2"/>
        <w:tblW w:w="5000" w:type="pct"/>
        <w:tblLayout w:type="fixed"/>
        <w:tblLook w:val="04A0" w:firstRow="1" w:lastRow="0" w:firstColumn="1" w:lastColumn="0" w:noHBand="0" w:noVBand="1"/>
        <w:tblDescription w:val="Tableau de présentation de l'en-tête"/>
      </w:tblPr>
      <w:tblGrid>
        <w:gridCol w:w="4971"/>
        <w:gridCol w:w="4985"/>
      </w:tblGrid>
      <w:tr w:rsidR="00F70727" w:rsidRPr="00AC7F39" w14:paraId="40534EAB" w14:textId="77777777" w:rsidTr="00FE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1" w:type="dxa"/>
          </w:tcPr>
          <w:p w14:paraId="64CFF3A6" w14:textId="77777777" w:rsidR="00F70727" w:rsidRPr="00FE702D" w:rsidRDefault="00000000" w:rsidP="00F70727">
            <w:pPr>
              <w:rPr>
                <w:lang w:val="en-US"/>
              </w:rPr>
            </w:pPr>
            <w:sdt>
              <w:sdtPr>
                <w:id w:val="-820199486"/>
                <w:placeholder>
                  <w:docPart w:val="1BA9C3CF6F31405F94D0E5A16C22F692"/>
                </w:placeholder>
                <w:showingPlcHdr/>
                <w15:appearance w15:val="hidden"/>
              </w:sdtPr>
              <w:sdtContent>
                <w:r w:rsidR="00F70727" w:rsidRPr="00FE702D">
                  <w:rPr>
                    <w:lang w:val="en-US" w:bidi="fr-FR"/>
                  </w:rPr>
                  <w:t>Sonu Jain, CPA</w:t>
                </w:r>
              </w:sdtContent>
            </w:sdt>
            <w:r w:rsidR="00F70727" w:rsidRPr="00FE702D">
              <w:rPr>
                <w:lang w:val="en-US" w:bidi="fr-FR"/>
              </w:rPr>
              <w:t xml:space="preserve"> </w:t>
            </w:r>
          </w:p>
          <w:p w14:paraId="18C31AC6" w14:textId="77777777" w:rsidR="00F70727" w:rsidRPr="00FE702D" w:rsidRDefault="00000000" w:rsidP="00F70727">
            <w:pPr>
              <w:rPr>
                <w:lang w:val="en-US"/>
              </w:rPr>
            </w:pPr>
            <w:sdt>
              <w:sdtPr>
                <w:id w:val="748243340"/>
                <w:placeholder>
                  <w:docPart w:val="C2A037C4BEF44C1B8A91D873A564DC9B"/>
                </w:placeholder>
                <w:showingPlcHdr/>
                <w15:appearance w15:val="hidden"/>
              </w:sdtPr>
              <w:sdtContent>
                <w:r w:rsidR="00F70727" w:rsidRPr="00FE702D">
                  <w:rPr>
                    <w:lang w:val="en-US" w:bidi="fr-FR"/>
                  </w:rPr>
                  <w:t>321 Sycamore, Albany, NY 98765</w:t>
                </w:r>
              </w:sdtContent>
            </w:sdt>
            <w:r w:rsidR="00F70727" w:rsidRPr="00FE702D">
              <w:rPr>
                <w:lang w:val="en-US" w:bidi="fr-FR"/>
              </w:rPr>
              <w:t xml:space="preserve"> </w:t>
            </w:r>
          </w:p>
          <w:p w14:paraId="0FE6CDE3" w14:textId="77777777" w:rsidR="00F70727" w:rsidRPr="00AC7F39" w:rsidRDefault="00000000" w:rsidP="00F70727">
            <w:sdt>
              <w:sdtPr>
                <w:id w:val="682565389"/>
                <w:placeholder>
                  <w:docPart w:val="2D6C3B83BDD145C9BDA61D254D38E7CA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rStyle w:val="lev"/>
                    <w:lang w:bidi="fr-FR"/>
                  </w:rPr>
                  <w:t>Téléphone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  <w:sdt>
              <w:sdtPr>
                <w:id w:val="-1988628805"/>
                <w:placeholder>
                  <w:docPart w:val="1961B9E8040E464D968EFB42BC29E58B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(123) 456-7890</w:t>
                </w:r>
              </w:sdtContent>
            </w:sdt>
            <w:r w:rsidR="00B43648" w:rsidRPr="00AC7F39">
              <w:rPr>
                <w:lang w:bidi="fr-FR"/>
              </w:rPr>
              <w:t xml:space="preserve"> </w:t>
            </w:r>
            <w:sdt>
              <w:sdtPr>
                <w:id w:val="-4977068"/>
                <w:placeholder>
                  <w:docPart w:val="0913B055B3224163884037C6EEA65283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rStyle w:val="lev"/>
                    <w:lang w:bidi="fr-FR"/>
                  </w:rPr>
                  <w:t>Fax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  <w:sdt>
              <w:sdtPr>
                <w:id w:val="-612743082"/>
                <w:placeholder>
                  <w:docPart w:val="D2598EE90A7543F6BD34D1AB3AC98288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(123) 456-7891</w:t>
                </w:r>
              </w:sdtContent>
            </w:sdt>
          </w:p>
        </w:tc>
        <w:tc>
          <w:tcPr>
            <w:tcW w:w="4985" w:type="dxa"/>
            <w:tcMar>
              <w:right w:w="14" w:type="dxa"/>
            </w:tcMar>
          </w:tcPr>
          <w:p w14:paraId="24753A89" w14:textId="3BF540F4" w:rsidR="00F70727" w:rsidRPr="00AC7F39" w:rsidRDefault="00F70727" w:rsidP="00526045">
            <w:pPr>
              <w:pStyle w:val="En-t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FDD91A" w14:textId="77777777" w:rsidR="00F70727" w:rsidRPr="00AC7F39" w:rsidRDefault="00F70727"/>
    <w:p w14:paraId="637E9242" w14:textId="77777777" w:rsidR="00F70727" w:rsidRPr="00AC7F39" w:rsidRDefault="00F70727" w:rsidP="00F70727">
      <w:pPr>
        <w:spacing w:before="480"/>
      </w:pPr>
    </w:p>
    <w:tbl>
      <w:tblPr>
        <w:tblStyle w:val="TableauGrille4-Accentuation5"/>
        <w:tblW w:w="5000" w:type="pct"/>
        <w:tblLayout w:type="fixed"/>
        <w:tblLook w:val="04A0" w:firstRow="1" w:lastRow="0" w:firstColumn="1" w:lastColumn="0" w:noHBand="0" w:noVBand="1"/>
        <w:tblDescription w:val="La première table contient le numéro et la date de la facture, la deuxième table contient les informations relatives à la facturation et à l'expédition, la troisième table est la table principale de la facture, la quatrième table contient les sous-totaux et les totaux."/>
      </w:tblPr>
      <w:tblGrid>
        <w:gridCol w:w="4978"/>
        <w:gridCol w:w="4978"/>
      </w:tblGrid>
      <w:tr w:rsidR="007C1172" w:rsidRPr="00AC7F39" w14:paraId="769DB38C" w14:textId="77777777" w:rsidTr="004A1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9BDE9B0" w14:textId="77777777" w:rsidR="007C1172" w:rsidRPr="00AC7F39" w:rsidRDefault="00000000" w:rsidP="000542B0">
            <w:pPr>
              <w:pStyle w:val="Titre"/>
            </w:pPr>
            <w:sdt>
              <w:sdtPr>
                <w:id w:val="-1395425498"/>
                <w:placeholder>
                  <w:docPart w:val="94B40917953C482488C92AB4052647AC"/>
                </w:placeholder>
                <w:temporary/>
                <w:showingPlcHdr/>
                <w15:appearance w15:val="hidden"/>
                <w:text/>
              </w:sdtPr>
              <w:sdtContent>
                <w:r w:rsidR="00F70727" w:rsidRPr="00AC7F39">
                  <w:rPr>
                    <w:lang w:bidi="fr-FR"/>
                  </w:rPr>
                  <w:t xml:space="preserve">N° de la </w:t>
                </w:r>
                <w:r w:rsidR="003E57E0" w:rsidRPr="00AC7F39">
                  <w:rPr>
                    <w:lang w:bidi="fr-FR"/>
                  </w:rPr>
                  <w:t>facture</w:t>
                </w:r>
              </w:sdtContent>
            </w:sdt>
            <w:r w:rsidR="00D360FC" w:rsidRPr="00AC7F39">
              <w:rPr>
                <w:lang w:bidi="fr-FR"/>
              </w:rPr>
              <w:t xml:space="preserve"> </w:t>
            </w:r>
            <w:sdt>
              <w:sdtPr>
                <w:id w:val="670990636"/>
                <w:placeholder>
                  <w:docPart w:val="9072452D72BB4444882CD2F869982982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1002</w:t>
                </w:r>
              </w:sdtContent>
            </w:sdt>
          </w:p>
        </w:tc>
        <w:tc>
          <w:tcPr>
            <w:tcW w:w="5040" w:type="dxa"/>
          </w:tcPr>
          <w:p w14:paraId="55BAB424" w14:textId="77777777" w:rsidR="007C1172" w:rsidRPr="00AC7F39" w:rsidRDefault="00000000" w:rsidP="00170751">
            <w:pPr>
              <w:pStyle w:val="Da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708070717"/>
                <w:placeholder>
                  <w:docPart w:val="4BF153C14CFB4B50BA0F0B57BEC408DA"/>
                </w:placeholder>
                <w:temporary/>
                <w:showingPlcHdr/>
                <w15:appearance w15:val="hidden"/>
              </w:sdtPr>
              <w:sdtContent>
                <w:r w:rsidR="000542B0" w:rsidRPr="00AC7F39">
                  <w:rPr>
                    <w:lang w:bidi="fr-FR"/>
                  </w:rPr>
                  <w:t>Date</w:t>
                </w:r>
              </w:sdtContent>
            </w:sdt>
            <w:r w:rsidR="00B43648" w:rsidRPr="00AC7F39">
              <w:rPr>
                <w:lang w:bidi="fr-FR"/>
              </w:rPr>
              <w:t xml:space="preserve"> </w:t>
            </w:r>
            <w:sdt>
              <w:sdtPr>
                <w:id w:val="117112425"/>
                <w:placeholder>
                  <w:docPart w:val="7FBDBD3A35894411B2ACCCFEBE362BD3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11/10/22</w:t>
                </w:r>
              </w:sdtContent>
            </w:sdt>
          </w:p>
        </w:tc>
      </w:tr>
    </w:tbl>
    <w:tbl>
      <w:tblPr>
        <w:tblStyle w:val="Tableausimp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620" w:firstRow="1" w:lastRow="0" w:firstColumn="0" w:lastColumn="0" w:noHBand="1" w:noVBand="1"/>
        <w:tblDescription w:val="La première table contient le numéro et la date de la facture, la deuxième table contient les informations relatives à la facturation et à l'expédition, la troisième table est la table principale de la facture, la quatrième table contient les sous-totaux et les totaux."/>
      </w:tblPr>
      <w:tblGrid>
        <w:gridCol w:w="2490"/>
        <w:gridCol w:w="2490"/>
        <w:gridCol w:w="4976"/>
      </w:tblGrid>
      <w:tr w:rsidR="007C1172" w:rsidRPr="00AC7F39" w14:paraId="7DEDA178" w14:textId="77777777" w:rsidTr="00492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1AFE0656" w14:textId="77777777" w:rsidR="004A1D7B" w:rsidRPr="00AC7F39" w:rsidRDefault="00000000" w:rsidP="00F70727">
            <w:pPr>
              <w:pStyle w:val="Titre1"/>
            </w:pPr>
            <w:sdt>
              <w:sdtPr>
                <w:id w:val="1069538511"/>
                <w:placeholder>
                  <w:docPart w:val="738B1FD093884421BCF99BB22803224D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Facturer à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252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1E45CA1D" w14:textId="77777777" w:rsidR="007C1172" w:rsidRPr="00AC7F39" w:rsidRDefault="00000000" w:rsidP="00F70727">
            <w:pPr>
              <w:pStyle w:val="Titre1"/>
            </w:pPr>
            <w:sdt>
              <w:sdtPr>
                <w:id w:val="-1645262729"/>
                <w:placeholder>
                  <w:docPart w:val="CE2759E5396F439A95F9FFEF8C62DE9F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rStyle w:val="Textedelespacerserv"/>
                    <w:color w:val="577188" w:themeColor="accent1" w:themeShade="BF"/>
                    <w:lang w:bidi="fr-FR"/>
                  </w:rPr>
                  <w:t>EXPÉDIER À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5040" w:type="dxa"/>
            <w:tcBorders>
              <w:bottom w:val="single" w:sz="4" w:space="0" w:color="7E97AD" w:themeColor="accent1"/>
            </w:tcBorders>
            <w:tcMar>
              <w:top w:w="331" w:type="dxa"/>
              <w:left w:w="115" w:type="dxa"/>
              <w:right w:w="115" w:type="dxa"/>
            </w:tcMar>
          </w:tcPr>
          <w:p w14:paraId="76678F33" w14:textId="77777777" w:rsidR="007C1172" w:rsidRPr="00AC7F39" w:rsidRDefault="00000000" w:rsidP="00F70727">
            <w:pPr>
              <w:pStyle w:val="Titre1"/>
            </w:pPr>
            <w:sdt>
              <w:sdtPr>
                <w:id w:val="-1705396188"/>
                <w:placeholder>
                  <w:docPart w:val="DB042FCBA7BB49778F9B7CD32446DBF5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INSTRUCTIONS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  <w:tr w:rsidR="007C1172" w:rsidRPr="00AC7F39" w14:paraId="3379836E" w14:textId="77777777" w:rsidTr="00492EA3"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205861DF" w14:textId="77777777" w:rsidR="00841DD4" w:rsidRPr="00FE702D" w:rsidRDefault="00000000" w:rsidP="00F70727">
            <w:pPr>
              <w:rPr>
                <w:lang w:val="en-US"/>
              </w:rPr>
            </w:pPr>
            <w:sdt>
              <w:sdtPr>
                <w:id w:val="1144937407"/>
                <w:placeholder>
                  <w:docPart w:val="C8CF2B7E4428411591C284F08699C80F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Cataldo Capon</w:t>
                </w:r>
                <w:r w:rsidR="00F70727" w:rsidRPr="00AC7F39">
                  <w:rPr>
                    <w:lang w:bidi="fr-FR"/>
                  </w:rPr>
                  <w:br/>
                  <w:t>234 5th Ave.</w:t>
                </w:r>
                <w:r w:rsidR="00F70727" w:rsidRPr="00AC7F39">
                  <w:rPr>
                    <w:lang w:bidi="fr-FR"/>
                  </w:rPr>
                  <w:br/>
                  <w:t>Madison, WI 12345</w:t>
                </w:r>
              </w:sdtContent>
            </w:sdt>
            <w:r w:rsidR="00F70727" w:rsidRPr="00FE702D">
              <w:rPr>
                <w:lang w:val="en-US" w:bidi="fr-FR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79AF636D" w14:textId="77777777" w:rsidR="007C1172" w:rsidRPr="00AC7F39" w:rsidRDefault="00000000" w:rsidP="00F70727">
            <w:sdt>
              <w:sdtPr>
                <w:id w:val="-786579127"/>
                <w:placeholder>
                  <w:docPart w:val="6DE6F4D09CF745859E56F19818FD8248"/>
                </w:placeholder>
                <w:temporary/>
                <w:showingPlcHdr/>
                <w15:appearance w15:val="hidden"/>
                <w:text/>
              </w:sdtPr>
              <w:sdtContent>
                <w:r w:rsidR="00B01A50" w:rsidRPr="00AC7F39">
                  <w:rPr>
                    <w:lang w:bidi="fr-FR"/>
                  </w:rPr>
                  <w:t>Identique au bénéficiaire</w:t>
                </w:r>
              </w:sdtContent>
            </w:sdt>
          </w:p>
        </w:tc>
        <w:tc>
          <w:tcPr>
            <w:tcW w:w="5040" w:type="dxa"/>
            <w:tcBorders>
              <w:top w:val="single" w:sz="4" w:space="0" w:color="7E97AD" w:themeColor="accent1"/>
            </w:tcBorders>
            <w:tcMar>
              <w:left w:w="115" w:type="dxa"/>
              <w:bottom w:w="317" w:type="dxa"/>
              <w:right w:w="115" w:type="dxa"/>
            </w:tcMar>
          </w:tcPr>
          <w:p w14:paraId="58864E5F" w14:textId="77777777" w:rsidR="007C1172" w:rsidRPr="00AC7F39" w:rsidRDefault="00000000" w:rsidP="00841DD4">
            <w:pPr>
              <w:spacing w:after="40"/>
            </w:pPr>
            <w:sdt>
              <w:sdtPr>
                <w:id w:val="-1174956931"/>
                <w:placeholder>
                  <w:docPart w:val="AF8EEE20014B42D0BEEF69F8463D5859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Livraison express le lendemain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</w:tbl>
    <w:tbl>
      <w:tblPr>
        <w:tblStyle w:val="Tableaudefacture"/>
        <w:tblW w:w="5000" w:type="pct"/>
        <w:tblLayout w:type="fixed"/>
        <w:tblLook w:val="04E0" w:firstRow="1" w:lastRow="1" w:firstColumn="1" w:lastColumn="0" w:noHBand="0" w:noVBand="1"/>
        <w:tblDescription w:val="La première table contient le numéro et la date de la facture, la deuxième table contient les informations relatives à la facturation et à l'expédition, la troisième table est la table principale de la facture, la quatrième table contient les sous-totaux et les totaux."/>
      </w:tblPr>
      <w:tblGrid>
        <w:gridCol w:w="1992"/>
        <w:gridCol w:w="3980"/>
        <w:gridCol w:w="1992"/>
        <w:gridCol w:w="1992"/>
      </w:tblGrid>
      <w:tr w:rsidR="007C1172" w:rsidRPr="00AC7F39" w14:paraId="4A8BDB82" w14:textId="77777777" w:rsidTr="00F7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57B3E289" w14:textId="77777777" w:rsidR="007C1172" w:rsidRPr="00AC7F39" w:rsidRDefault="00000000" w:rsidP="00F70727">
            <w:pPr>
              <w:pStyle w:val="CaractreTitre1blanc"/>
              <w:jc w:val="left"/>
            </w:pPr>
            <w:sdt>
              <w:sdtPr>
                <w:id w:val="-1186138732"/>
                <w:placeholder>
                  <w:docPart w:val="9543230314FB4793A02ED19D27473978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Quantité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4032" w:type="dxa"/>
          </w:tcPr>
          <w:p w14:paraId="2B0677DD" w14:textId="77777777" w:rsidR="007C1172" w:rsidRPr="00AC7F39" w:rsidRDefault="00000000" w:rsidP="00F70727">
            <w:pPr>
              <w:pStyle w:val="CaractreTitre1blanc"/>
              <w:jc w:val="left"/>
            </w:pPr>
            <w:sdt>
              <w:sdtPr>
                <w:id w:val="495689249"/>
                <w:placeholder>
                  <w:docPart w:val="C32D3440EF204458916BF7AE90691C2E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Description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2016" w:type="dxa"/>
          </w:tcPr>
          <w:p w14:paraId="323127D0" w14:textId="77777777" w:rsidR="007C1172" w:rsidRPr="00AC7F39" w:rsidRDefault="00000000" w:rsidP="00F70727">
            <w:pPr>
              <w:pStyle w:val="CaractreTitre1blanc"/>
              <w:jc w:val="right"/>
            </w:pPr>
            <w:sdt>
              <w:sdtPr>
                <w:id w:val="822944476"/>
                <w:placeholder>
                  <w:docPart w:val="1087E3830CDC4C8483E50EA83CF6D423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Prix unitaire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sdt>
          <w:sdtPr>
            <w:id w:val="1062519107"/>
            <w:placeholder>
              <w:docPart w:val="B4C6FC03009849B8B7FAC302FEE38947"/>
            </w:placeholder>
            <w:temporary/>
            <w:showingPlcHdr/>
            <w15:appearance w15:val="hidden"/>
          </w:sdtPr>
          <w:sdtContent>
            <w:tc>
              <w:tcPr>
                <w:tcW w:w="2016" w:type="dxa"/>
              </w:tcPr>
              <w:p w14:paraId="22D117D4" w14:textId="77777777" w:rsidR="007C1172" w:rsidRPr="00AC7F39" w:rsidRDefault="0018376C" w:rsidP="00F70727">
                <w:pPr>
                  <w:pStyle w:val="CaractreTitre1blanc"/>
                  <w:jc w:val="right"/>
                </w:pPr>
                <w:r w:rsidRPr="00AC7F39">
                  <w:rPr>
                    <w:lang w:bidi="fr-FR"/>
                  </w:rPr>
                  <w:t>Total</w:t>
                </w:r>
              </w:p>
            </w:tc>
          </w:sdtContent>
        </w:sdt>
      </w:tr>
      <w:tr w:rsidR="007C1172" w:rsidRPr="00AC7F39" w14:paraId="10841F84" w14:textId="77777777" w:rsidTr="00F70727">
        <w:tc>
          <w:tcPr>
            <w:tcW w:w="2016" w:type="dxa"/>
          </w:tcPr>
          <w:p w14:paraId="7270EC9B" w14:textId="77777777" w:rsidR="007C1172" w:rsidRPr="00AC7F39" w:rsidRDefault="00000000" w:rsidP="00F70727">
            <w:sdt>
              <w:sdtPr>
                <w:id w:val="1305353443"/>
                <w:placeholder>
                  <w:docPart w:val="7FDC027D62204599BB1E7CF95B586BD9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12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4032" w:type="dxa"/>
          </w:tcPr>
          <w:p w14:paraId="7131E31A" w14:textId="77777777" w:rsidR="007C1172" w:rsidRPr="00AC7F39" w:rsidRDefault="00000000" w:rsidP="00F70727">
            <w:sdt>
              <w:sdtPr>
                <w:id w:val="-2058773306"/>
                <w:placeholder>
                  <w:docPart w:val="FA427521001846388DAE66A5FFD32F9C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Boîtes à dossiers confidentiels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2016" w:type="dxa"/>
          </w:tcPr>
          <w:p w14:paraId="21E252C2" w14:textId="77777777" w:rsidR="007C1172" w:rsidRPr="00AC7F39" w:rsidRDefault="00000000" w:rsidP="00F70727">
            <w:pPr>
              <w:jc w:val="right"/>
            </w:pPr>
            <w:sdt>
              <w:sdtPr>
                <w:id w:val="819692342"/>
                <w:placeholder>
                  <w:docPart w:val="CDC5CCE8FD594FE984FA699C5283E2D6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75.00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2016" w:type="dxa"/>
          </w:tcPr>
          <w:p w14:paraId="028DAF20" w14:textId="77777777" w:rsidR="00D360FC" w:rsidRPr="00AC7F39" w:rsidRDefault="00000000" w:rsidP="00F70727">
            <w:pPr>
              <w:jc w:val="right"/>
            </w:pPr>
            <w:sdt>
              <w:sdtPr>
                <w:id w:val="-903056548"/>
                <w:placeholder>
                  <w:docPart w:val="0B55B5CF2EB440448E281B37E4ED0AF1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900.00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  <w:tr w:rsidR="00363B0A" w:rsidRPr="00AC7F39" w14:paraId="20A28552" w14:textId="77777777" w:rsidTr="00C46A36">
        <w:tc>
          <w:tcPr>
            <w:tcW w:w="2016" w:type="dxa"/>
          </w:tcPr>
          <w:p w14:paraId="37B9C9F9" w14:textId="77777777" w:rsidR="00363B0A" w:rsidRPr="00AC7F39" w:rsidRDefault="00363B0A" w:rsidP="00C46A36"/>
        </w:tc>
        <w:tc>
          <w:tcPr>
            <w:tcW w:w="4032" w:type="dxa"/>
          </w:tcPr>
          <w:p w14:paraId="6D8616B8" w14:textId="77777777" w:rsidR="00363B0A" w:rsidRPr="00AC7F39" w:rsidRDefault="00363B0A" w:rsidP="00C46A36"/>
        </w:tc>
        <w:tc>
          <w:tcPr>
            <w:tcW w:w="2016" w:type="dxa"/>
          </w:tcPr>
          <w:p w14:paraId="4C2272B3" w14:textId="77777777" w:rsidR="00363B0A" w:rsidRPr="00AC7F39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60971F8E" w14:textId="77777777" w:rsidR="00363B0A" w:rsidRPr="00AC7F39" w:rsidRDefault="00363B0A" w:rsidP="00C46A36">
            <w:pPr>
              <w:jc w:val="right"/>
            </w:pPr>
          </w:p>
        </w:tc>
      </w:tr>
      <w:tr w:rsidR="00363B0A" w:rsidRPr="00AC7F39" w14:paraId="6BE5CCD8" w14:textId="77777777" w:rsidTr="00C46A36">
        <w:tc>
          <w:tcPr>
            <w:tcW w:w="2016" w:type="dxa"/>
          </w:tcPr>
          <w:p w14:paraId="15E16280" w14:textId="77777777" w:rsidR="00363B0A" w:rsidRPr="00AC7F39" w:rsidRDefault="00363B0A" w:rsidP="00C46A36"/>
        </w:tc>
        <w:tc>
          <w:tcPr>
            <w:tcW w:w="4032" w:type="dxa"/>
          </w:tcPr>
          <w:p w14:paraId="028C7576" w14:textId="37ED884D" w:rsidR="00363B0A" w:rsidRPr="00AC7F39" w:rsidRDefault="00FE702D" w:rsidP="00C46A36">
            <w:r>
              <w:t>ERROR</w:t>
            </w:r>
          </w:p>
        </w:tc>
        <w:tc>
          <w:tcPr>
            <w:tcW w:w="2016" w:type="dxa"/>
          </w:tcPr>
          <w:p w14:paraId="6182E2BE" w14:textId="233B193E" w:rsidR="00363B0A" w:rsidRPr="00AC7F39" w:rsidRDefault="00FE702D" w:rsidP="00C46A36">
            <w:pPr>
              <w:jc w:val="right"/>
            </w:pPr>
            <w:r>
              <w:t>ERROR</w:t>
            </w:r>
          </w:p>
        </w:tc>
        <w:tc>
          <w:tcPr>
            <w:tcW w:w="2016" w:type="dxa"/>
          </w:tcPr>
          <w:p w14:paraId="754179AD" w14:textId="6DD98575" w:rsidR="00363B0A" w:rsidRPr="00AC7F39" w:rsidRDefault="00FE702D" w:rsidP="00C46A36">
            <w:pPr>
              <w:jc w:val="right"/>
            </w:pPr>
            <w:r>
              <w:t>ERROR</w:t>
            </w:r>
          </w:p>
        </w:tc>
      </w:tr>
      <w:tr w:rsidR="00363B0A" w:rsidRPr="00AC7F39" w14:paraId="7F4620B7" w14:textId="77777777" w:rsidTr="00C46A36">
        <w:tc>
          <w:tcPr>
            <w:tcW w:w="2016" w:type="dxa"/>
          </w:tcPr>
          <w:p w14:paraId="69F062FE" w14:textId="77777777" w:rsidR="00363B0A" w:rsidRPr="00AC7F39" w:rsidRDefault="00363B0A" w:rsidP="00C46A36"/>
        </w:tc>
        <w:tc>
          <w:tcPr>
            <w:tcW w:w="4032" w:type="dxa"/>
          </w:tcPr>
          <w:p w14:paraId="46129319" w14:textId="77777777" w:rsidR="00363B0A" w:rsidRPr="00AC7F39" w:rsidRDefault="00363B0A" w:rsidP="00C46A36"/>
        </w:tc>
        <w:tc>
          <w:tcPr>
            <w:tcW w:w="2016" w:type="dxa"/>
          </w:tcPr>
          <w:p w14:paraId="51A20457" w14:textId="77777777" w:rsidR="00363B0A" w:rsidRPr="00AC7F39" w:rsidRDefault="00363B0A" w:rsidP="00C46A36">
            <w:pPr>
              <w:jc w:val="right"/>
            </w:pPr>
          </w:p>
        </w:tc>
        <w:tc>
          <w:tcPr>
            <w:tcW w:w="2016" w:type="dxa"/>
          </w:tcPr>
          <w:p w14:paraId="4F8D6AC6" w14:textId="77777777" w:rsidR="00363B0A" w:rsidRPr="00AC7F39" w:rsidRDefault="00363B0A" w:rsidP="00C46A36">
            <w:pPr>
              <w:jc w:val="right"/>
            </w:pPr>
          </w:p>
        </w:tc>
      </w:tr>
      <w:tr w:rsidR="00363B0A" w:rsidRPr="00AC7F39" w14:paraId="1C1D2A82" w14:textId="77777777" w:rsidTr="00C46A36">
        <w:tc>
          <w:tcPr>
            <w:tcW w:w="2016" w:type="dxa"/>
          </w:tcPr>
          <w:p w14:paraId="4062172C" w14:textId="77777777" w:rsidR="00363B0A" w:rsidRPr="00AC7F39" w:rsidRDefault="00363B0A" w:rsidP="00C46A36"/>
        </w:tc>
        <w:tc>
          <w:tcPr>
            <w:tcW w:w="4032" w:type="dxa"/>
          </w:tcPr>
          <w:p w14:paraId="0E1FD538" w14:textId="3B66F0E8" w:rsidR="00363B0A" w:rsidRPr="00AC7F39" w:rsidRDefault="00FE702D" w:rsidP="00C46A36">
            <w:r>
              <w:t>ERROR</w:t>
            </w:r>
          </w:p>
        </w:tc>
        <w:tc>
          <w:tcPr>
            <w:tcW w:w="2016" w:type="dxa"/>
          </w:tcPr>
          <w:p w14:paraId="76437DD6" w14:textId="35845B32" w:rsidR="00363B0A" w:rsidRPr="00AC7F39" w:rsidRDefault="00FE702D" w:rsidP="00C46A36">
            <w:pPr>
              <w:jc w:val="right"/>
            </w:pPr>
            <w:r>
              <w:t>ERROR</w:t>
            </w:r>
          </w:p>
        </w:tc>
        <w:tc>
          <w:tcPr>
            <w:tcW w:w="2016" w:type="dxa"/>
          </w:tcPr>
          <w:p w14:paraId="163F794D" w14:textId="706FB952" w:rsidR="00363B0A" w:rsidRPr="00AC7F39" w:rsidRDefault="00FE702D" w:rsidP="00C46A36">
            <w:pPr>
              <w:jc w:val="right"/>
            </w:pPr>
            <w:r>
              <w:t>ERROR</w:t>
            </w:r>
          </w:p>
        </w:tc>
      </w:tr>
      <w:tr w:rsidR="007C1172" w:rsidRPr="00AC7F39" w14:paraId="58426963" w14:textId="77777777" w:rsidTr="00C46A36">
        <w:tc>
          <w:tcPr>
            <w:tcW w:w="2016" w:type="dxa"/>
          </w:tcPr>
          <w:p w14:paraId="25F48529" w14:textId="77777777" w:rsidR="007C1172" w:rsidRPr="00AC7F39" w:rsidRDefault="007C1172" w:rsidP="00C46A36"/>
        </w:tc>
        <w:tc>
          <w:tcPr>
            <w:tcW w:w="4032" w:type="dxa"/>
          </w:tcPr>
          <w:p w14:paraId="30A537C2" w14:textId="77777777" w:rsidR="007C1172" w:rsidRPr="00AC7F39" w:rsidRDefault="007C1172" w:rsidP="00C46A36"/>
        </w:tc>
        <w:tc>
          <w:tcPr>
            <w:tcW w:w="2016" w:type="dxa"/>
          </w:tcPr>
          <w:p w14:paraId="4D58DA5A" w14:textId="77777777" w:rsidR="007C1172" w:rsidRPr="00AC7F39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64BD9678" w14:textId="77777777" w:rsidR="007C1172" w:rsidRPr="00AC7F39" w:rsidRDefault="007C1172" w:rsidP="00C46A36">
            <w:pPr>
              <w:jc w:val="right"/>
            </w:pPr>
          </w:p>
        </w:tc>
      </w:tr>
      <w:tr w:rsidR="007C1172" w:rsidRPr="00AC7F39" w14:paraId="09854A5B" w14:textId="77777777" w:rsidTr="00C46A36">
        <w:tc>
          <w:tcPr>
            <w:tcW w:w="2016" w:type="dxa"/>
          </w:tcPr>
          <w:p w14:paraId="06D1D51B" w14:textId="77777777" w:rsidR="007C1172" w:rsidRPr="00AC7F39" w:rsidRDefault="007C1172" w:rsidP="00C46A36"/>
        </w:tc>
        <w:tc>
          <w:tcPr>
            <w:tcW w:w="4032" w:type="dxa"/>
          </w:tcPr>
          <w:p w14:paraId="3AE933FE" w14:textId="7B5216F6" w:rsidR="007C1172" w:rsidRPr="00AC7F39" w:rsidRDefault="00FE702D" w:rsidP="00C46A36">
            <w:r>
              <w:t>ERROR</w:t>
            </w:r>
          </w:p>
        </w:tc>
        <w:tc>
          <w:tcPr>
            <w:tcW w:w="2016" w:type="dxa"/>
          </w:tcPr>
          <w:p w14:paraId="1F7C602E" w14:textId="1747C385" w:rsidR="007C1172" w:rsidRPr="00AC7F39" w:rsidRDefault="00FE702D" w:rsidP="00C46A36">
            <w:pPr>
              <w:jc w:val="right"/>
            </w:pPr>
            <w:r>
              <w:t>ERROR</w:t>
            </w:r>
          </w:p>
        </w:tc>
        <w:tc>
          <w:tcPr>
            <w:tcW w:w="2016" w:type="dxa"/>
          </w:tcPr>
          <w:p w14:paraId="01829470" w14:textId="37248B60" w:rsidR="007C1172" w:rsidRPr="00AC7F39" w:rsidRDefault="00FE702D" w:rsidP="00C46A36">
            <w:pPr>
              <w:jc w:val="right"/>
            </w:pPr>
            <w:r>
              <w:t>ERROR</w:t>
            </w:r>
          </w:p>
        </w:tc>
      </w:tr>
      <w:tr w:rsidR="007C1172" w:rsidRPr="00AC7F39" w14:paraId="371C0B3C" w14:textId="77777777" w:rsidTr="00C46A36">
        <w:tc>
          <w:tcPr>
            <w:tcW w:w="2016" w:type="dxa"/>
          </w:tcPr>
          <w:p w14:paraId="59824B57" w14:textId="77777777" w:rsidR="007C1172" w:rsidRPr="00AC7F39" w:rsidRDefault="007C1172" w:rsidP="00C46A36"/>
        </w:tc>
        <w:tc>
          <w:tcPr>
            <w:tcW w:w="4032" w:type="dxa"/>
          </w:tcPr>
          <w:p w14:paraId="76913C7B" w14:textId="77777777" w:rsidR="007C1172" w:rsidRPr="00AC7F39" w:rsidRDefault="007C1172" w:rsidP="00C46A36"/>
        </w:tc>
        <w:tc>
          <w:tcPr>
            <w:tcW w:w="2016" w:type="dxa"/>
          </w:tcPr>
          <w:p w14:paraId="3CCA242F" w14:textId="77777777" w:rsidR="007C1172" w:rsidRPr="00AC7F39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31DAEF53" w14:textId="77777777" w:rsidR="007C1172" w:rsidRPr="00AC7F39" w:rsidRDefault="007C1172" w:rsidP="00C46A36">
            <w:pPr>
              <w:jc w:val="right"/>
            </w:pPr>
          </w:p>
        </w:tc>
      </w:tr>
      <w:tr w:rsidR="007C1172" w:rsidRPr="00AC7F39" w14:paraId="33A56354" w14:textId="77777777" w:rsidTr="00C46A36">
        <w:tc>
          <w:tcPr>
            <w:tcW w:w="2016" w:type="dxa"/>
          </w:tcPr>
          <w:p w14:paraId="49E7CC98" w14:textId="77777777" w:rsidR="007C1172" w:rsidRPr="00AC7F39" w:rsidRDefault="007C1172" w:rsidP="00C46A36"/>
        </w:tc>
        <w:tc>
          <w:tcPr>
            <w:tcW w:w="4032" w:type="dxa"/>
          </w:tcPr>
          <w:p w14:paraId="5CA0CE37" w14:textId="2D80E1DA" w:rsidR="007C1172" w:rsidRPr="00AC7F39" w:rsidRDefault="00FE702D" w:rsidP="00C46A36">
            <w:r>
              <w:t>ERROR</w:t>
            </w:r>
          </w:p>
        </w:tc>
        <w:tc>
          <w:tcPr>
            <w:tcW w:w="2016" w:type="dxa"/>
          </w:tcPr>
          <w:p w14:paraId="2013FC82" w14:textId="1003B559" w:rsidR="007C1172" w:rsidRPr="00AC7F39" w:rsidRDefault="00FE702D" w:rsidP="00C46A36">
            <w:pPr>
              <w:jc w:val="right"/>
            </w:pPr>
            <w:r>
              <w:t>ERROR</w:t>
            </w:r>
          </w:p>
        </w:tc>
        <w:tc>
          <w:tcPr>
            <w:tcW w:w="2016" w:type="dxa"/>
          </w:tcPr>
          <w:p w14:paraId="39CAC99D" w14:textId="7950D824" w:rsidR="007C1172" w:rsidRPr="00AC7F39" w:rsidRDefault="00FE702D" w:rsidP="00C46A36">
            <w:pPr>
              <w:jc w:val="right"/>
            </w:pPr>
            <w:r>
              <w:t>ERROR</w:t>
            </w:r>
          </w:p>
        </w:tc>
      </w:tr>
      <w:tr w:rsidR="007C1172" w:rsidRPr="00AC7F39" w14:paraId="133D4C74" w14:textId="77777777" w:rsidTr="00C46A36">
        <w:tc>
          <w:tcPr>
            <w:tcW w:w="2016" w:type="dxa"/>
          </w:tcPr>
          <w:p w14:paraId="6AE05871" w14:textId="77777777" w:rsidR="007C1172" w:rsidRPr="00AC7F39" w:rsidRDefault="007C1172" w:rsidP="00C46A36"/>
        </w:tc>
        <w:tc>
          <w:tcPr>
            <w:tcW w:w="4032" w:type="dxa"/>
          </w:tcPr>
          <w:p w14:paraId="3BADD978" w14:textId="77777777" w:rsidR="007C1172" w:rsidRPr="00AC7F39" w:rsidRDefault="007C1172" w:rsidP="00C46A36"/>
        </w:tc>
        <w:tc>
          <w:tcPr>
            <w:tcW w:w="2016" w:type="dxa"/>
          </w:tcPr>
          <w:p w14:paraId="177C9229" w14:textId="77777777" w:rsidR="007C1172" w:rsidRPr="00AC7F39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20FFDFE6" w14:textId="77777777" w:rsidR="007C1172" w:rsidRPr="00AC7F39" w:rsidRDefault="007C1172" w:rsidP="00C46A36">
            <w:pPr>
              <w:jc w:val="right"/>
            </w:pPr>
          </w:p>
        </w:tc>
      </w:tr>
      <w:tr w:rsidR="007C1172" w:rsidRPr="00AC7F39" w14:paraId="3E714E2B" w14:textId="77777777" w:rsidTr="00C46A36">
        <w:tc>
          <w:tcPr>
            <w:tcW w:w="2016" w:type="dxa"/>
          </w:tcPr>
          <w:p w14:paraId="31AAC613" w14:textId="77777777" w:rsidR="007C1172" w:rsidRPr="00AC7F39" w:rsidRDefault="007C1172" w:rsidP="00C46A36"/>
        </w:tc>
        <w:tc>
          <w:tcPr>
            <w:tcW w:w="4032" w:type="dxa"/>
          </w:tcPr>
          <w:p w14:paraId="7F7D88C3" w14:textId="77777777" w:rsidR="007C1172" w:rsidRPr="00AC7F39" w:rsidRDefault="007C1172" w:rsidP="00C46A36"/>
        </w:tc>
        <w:tc>
          <w:tcPr>
            <w:tcW w:w="2016" w:type="dxa"/>
          </w:tcPr>
          <w:p w14:paraId="0DF49415" w14:textId="77777777" w:rsidR="007C1172" w:rsidRPr="00AC7F39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7AE1AB30" w14:textId="77777777" w:rsidR="007C1172" w:rsidRPr="00AC7F39" w:rsidRDefault="007C1172" w:rsidP="00C46A36">
            <w:pPr>
              <w:jc w:val="right"/>
            </w:pPr>
          </w:p>
        </w:tc>
      </w:tr>
      <w:tr w:rsidR="007C1172" w:rsidRPr="00AC7F39" w14:paraId="0F071BA9" w14:textId="77777777" w:rsidTr="00C46A36">
        <w:tc>
          <w:tcPr>
            <w:tcW w:w="2016" w:type="dxa"/>
          </w:tcPr>
          <w:p w14:paraId="1BD099AC" w14:textId="77777777" w:rsidR="007C1172" w:rsidRPr="00AC7F39" w:rsidRDefault="007C1172" w:rsidP="00C46A36"/>
        </w:tc>
        <w:tc>
          <w:tcPr>
            <w:tcW w:w="4032" w:type="dxa"/>
          </w:tcPr>
          <w:p w14:paraId="2CA40AFE" w14:textId="77777777" w:rsidR="007C1172" w:rsidRPr="00AC7F39" w:rsidRDefault="007C1172" w:rsidP="00C46A36"/>
        </w:tc>
        <w:tc>
          <w:tcPr>
            <w:tcW w:w="2016" w:type="dxa"/>
          </w:tcPr>
          <w:p w14:paraId="2C466BE5" w14:textId="77777777" w:rsidR="007C1172" w:rsidRPr="00AC7F39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24A5FDD2" w14:textId="77777777" w:rsidR="007C1172" w:rsidRPr="00AC7F39" w:rsidRDefault="007C1172" w:rsidP="00C46A36">
            <w:pPr>
              <w:jc w:val="right"/>
            </w:pPr>
          </w:p>
        </w:tc>
      </w:tr>
      <w:tr w:rsidR="007C1172" w:rsidRPr="00AC7F39" w14:paraId="602229D9" w14:textId="77777777" w:rsidTr="00C46A36">
        <w:tc>
          <w:tcPr>
            <w:tcW w:w="2016" w:type="dxa"/>
          </w:tcPr>
          <w:p w14:paraId="1EBCE8FB" w14:textId="77777777" w:rsidR="007C1172" w:rsidRPr="00AC7F39" w:rsidRDefault="007C1172" w:rsidP="00C46A36"/>
        </w:tc>
        <w:tc>
          <w:tcPr>
            <w:tcW w:w="4032" w:type="dxa"/>
          </w:tcPr>
          <w:p w14:paraId="50429CB4" w14:textId="77777777" w:rsidR="007C1172" w:rsidRPr="00AC7F39" w:rsidRDefault="007C1172" w:rsidP="00C46A36"/>
        </w:tc>
        <w:tc>
          <w:tcPr>
            <w:tcW w:w="2016" w:type="dxa"/>
          </w:tcPr>
          <w:p w14:paraId="26829616" w14:textId="77777777" w:rsidR="007C1172" w:rsidRPr="00AC7F39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7AC484A8" w14:textId="77777777" w:rsidR="007C1172" w:rsidRPr="00AC7F39" w:rsidRDefault="007C1172" w:rsidP="00C46A36">
            <w:pPr>
              <w:jc w:val="right"/>
            </w:pPr>
          </w:p>
        </w:tc>
      </w:tr>
      <w:tr w:rsidR="007C1172" w:rsidRPr="00AC7F39" w14:paraId="53568688" w14:textId="77777777" w:rsidTr="00C46A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</w:tcPr>
          <w:p w14:paraId="19AC5DC0" w14:textId="77777777" w:rsidR="007C1172" w:rsidRPr="00AC7F39" w:rsidRDefault="007C1172" w:rsidP="00C46A36"/>
        </w:tc>
        <w:tc>
          <w:tcPr>
            <w:tcW w:w="4032" w:type="dxa"/>
          </w:tcPr>
          <w:p w14:paraId="04954228" w14:textId="77777777" w:rsidR="007C1172" w:rsidRPr="00AC7F39" w:rsidRDefault="007C1172" w:rsidP="00C46A36"/>
        </w:tc>
        <w:tc>
          <w:tcPr>
            <w:tcW w:w="2016" w:type="dxa"/>
          </w:tcPr>
          <w:p w14:paraId="6D179CDE" w14:textId="77777777" w:rsidR="007C1172" w:rsidRPr="00AC7F39" w:rsidRDefault="007C1172" w:rsidP="00C46A36">
            <w:pPr>
              <w:jc w:val="right"/>
            </w:pPr>
          </w:p>
        </w:tc>
        <w:tc>
          <w:tcPr>
            <w:tcW w:w="2016" w:type="dxa"/>
          </w:tcPr>
          <w:p w14:paraId="3DE9F486" w14:textId="77777777" w:rsidR="007C1172" w:rsidRPr="00AC7F39" w:rsidRDefault="007C1172" w:rsidP="00C46A36">
            <w:pPr>
              <w:jc w:val="right"/>
            </w:pPr>
          </w:p>
        </w:tc>
      </w:tr>
    </w:tbl>
    <w:tbl>
      <w:tblPr>
        <w:tblStyle w:val="TableauGrille1Clair-Accentuation1"/>
        <w:tblW w:w="2500" w:type="pct"/>
        <w:tblLayout w:type="fixed"/>
        <w:tblLook w:val="0420" w:firstRow="1" w:lastRow="0" w:firstColumn="0" w:lastColumn="0" w:noHBand="0" w:noVBand="1"/>
        <w:tblDescription w:val="La première table contient le numéro et la date de la facture, la deuxième table contient les informations relatives à la facturation et à l'expédition, la troisième table est la table principale de la facture, la quatrième table contient les sous-totaux et les totaux."/>
      </w:tblPr>
      <w:tblGrid>
        <w:gridCol w:w="2986"/>
        <w:gridCol w:w="1992"/>
      </w:tblGrid>
      <w:tr w:rsidR="007C1172" w:rsidRPr="00AC7F39" w14:paraId="0942DFC2" w14:textId="77777777" w:rsidTr="00F70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3973DEAE" w14:textId="77777777" w:rsidR="007C1172" w:rsidRPr="00AC7F39" w:rsidRDefault="00000000" w:rsidP="00C46A36">
            <w:pPr>
              <w:pStyle w:val="Titre1"/>
              <w:spacing w:before="80" w:after="80"/>
            </w:pPr>
            <w:sdt>
              <w:sdtPr>
                <w:id w:val="465547225"/>
                <w:placeholder>
                  <w:docPart w:val="672B1DD53B91471F8B5C6C065578C6F5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Sous-total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2016" w:type="dxa"/>
          </w:tcPr>
          <w:p w14:paraId="2D3299CC" w14:textId="77777777" w:rsidR="007C1172" w:rsidRPr="00AC7F39" w:rsidRDefault="00000000" w:rsidP="00F70727">
            <w:pPr>
              <w:jc w:val="right"/>
            </w:pPr>
            <w:sdt>
              <w:sdtPr>
                <w:id w:val="-138892161"/>
                <w:placeholder>
                  <w:docPart w:val="B8B800ED1DA240AE9A1018D3A51D1940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900.00</w:t>
                </w:r>
              </w:sdtContent>
            </w:sdt>
          </w:p>
        </w:tc>
      </w:tr>
      <w:tr w:rsidR="007C1172" w:rsidRPr="00AC7F39" w14:paraId="54744E85" w14:textId="77777777" w:rsidTr="00F70727">
        <w:trPr>
          <w:trHeight w:val="403"/>
        </w:trPr>
        <w:tc>
          <w:tcPr>
            <w:tcW w:w="3024" w:type="dxa"/>
          </w:tcPr>
          <w:p w14:paraId="658ED53D" w14:textId="77777777" w:rsidR="007C1172" w:rsidRPr="00AC7F39" w:rsidRDefault="00000000" w:rsidP="00C46A36">
            <w:pPr>
              <w:pStyle w:val="Titre1"/>
              <w:spacing w:before="80" w:after="80"/>
            </w:pPr>
            <w:sdt>
              <w:sdtPr>
                <w:id w:val="635385543"/>
                <w:placeholder>
                  <w:docPart w:val="D98D079E3C5346EEBAD9D10E3971531C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Taxe de vente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2016" w:type="dxa"/>
          </w:tcPr>
          <w:p w14:paraId="3397751B" w14:textId="77777777" w:rsidR="007C1172" w:rsidRPr="00AC7F39" w:rsidRDefault="00000000" w:rsidP="00F70727">
            <w:pPr>
              <w:jc w:val="right"/>
            </w:pPr>
            <w:sdt>
              <w:sdtPr>
                <w:id w:val="-1894491287"/>
                <w:placeholder>
                  <w:docPart w:val="285E900C8E684C2A93A04BD129951FAC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45.00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  <w:tr w:rsidR="007C1172" w:rsidRPr="00AC7F39" w14:paraId="297A0B8E" w14:textId="77777777" w:rsidTr="00F70727">
        <w:trPr>
          <w:trHeight w:val="403"/>
        </w:trPr>
        <w:tc>
          <w:tcPr>
            <w:tcW w:w="3024" w:type="dxa"/>
            <w:tcBorders>
              <w:bottom w:val="single" w:sz="4" w:space="0" w:color="A6A6A6" w:themeColor="background1" w:themeShade="A6"/>
            </w:tcBorders>
          </w:tcPr>
          <w:p w14:paraId="0CF5299F" w14:textId="77777777" w:rsidR="007C1172" w:rsidRPr="00AC7F39" w:rsidRDefault="00000000" w:rsidP="00C46A36">
            <w:pPr>
              <w:pStyle w:val="Titre1"/>
              <w:spacing w:before="80" w:after="80"/>
            </w:pPr>
            <w:sdt>
              <w:sdtPr>
                <w:id w:val="532770588"/>
                <w:placeholder>
                  <w:docPart w:val="AC08F9CD615A41EF97398A6098EA4690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Expédition et traitement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  <w:tc>
          <w:tcPr>
            <w:tcW w:w="2016" w:type="dxa"/>
            <w:tcBorders>
              <w:bottom w:val="single" w:sz="4" w:space="0" w:color="A6A6A6" w:themeColor="background1" w:themeShade="A6"/>
            </w:tcBorders>
          </w:tcPr>
          <w:p w14:paraId="344A826B" w14:textId="77777777" w:rsidR="007C1172" w:rsidRPr="00AC7F39" w:rsidRDefault="00000000" w:rsidP="00F70727">
            <w:pPr>
              <w:jc w:val="right"/>
            </w:pPr>
            <w:sdt>
              <w:sdtPr>
                <w:id w:val="-1320884871"/>
                <w:placeholder>
                  <w:docPart w:val="321B34D043274367ABD7427E0A5284E2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24.99</w:t>
                </w:r>
              </w:sdtContent>
            </w:sdt>
          </w:p>
        </w:tc>
      </w:tr>
      <w:tr w:rsidR="007C1172" w:rsidRPr="00AC7F39" w14:paraId="4ABC3CB9" w14:textId="77777777" w:rsidTr="00F70727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A0168" w14:textId="77777777" w:rsidR="007C1172" w:rsidRPr="00AC7F39" w:rsidRDefault="00000000" w:rsidP="00C46A36">
            <w:pPr>
              <w:pStyle w:val="Titre2"/>
              <w:spacing w:before="80" w:after="80"/>
            </w:pPr>
            <w:sdt>
              <w:sdtPr>
                <w:id w:val="-2095767089"/>
                <w:placeholder>
                  <w:docPart w:val="7F6AC49EAD914F47956790488F02085C"/>
                </w:placeholder>
                <w:temporary/>
                <w:showingPlcHdr/>
                <w15:appearance w15:val="hidden"/>
              </w:sdtPr>
              <w:sdtContent>
                <w:r w:rsidR="0018376C" w:rsidRPr="00AC7F39">
                  <w:rPr>
                    <w:lang w:bidi="fr-FR"/>
                  </w:rPr>
                  <w:t>Total dû à la</w:t>
                </w:r>
              </w:sdtContent>
            </w:sdt>
            <w:r w:rsidR="0059455E" w:rsidRPr="00AC7F39">
              <w:rPr>
                <w:lang w:bidi="fr-FR"/>
              </w:rPr>
              <w:t xml:space="preserve"> </w:t>
            </w:r>
            <w:sdt>
              <w:sdtPr>
                <w:id w:val="-597175872"/>
                <w:placeholder>
                  <w:docPart w:val="708DEE0C02E74554A887259B6AAA3E99"/>
                </w:placeholder>
                <w:temporary/>
                <w:showingPlcHdr/>
                <w15:appearance w15:val="hidden"/>
              </w:sdtPr>
              <w:sdtContent>
                <w:r w:rsidR="0059455E" w:rsidRPr="00AC7F39">
                  <w:rPr>
                    <w:lang w:bidi="fr-FR"/>
                  </w:rPr>
                  <w:t>date</w:t>
                </w:r>
              </w:sdtContent>
            </w:sdt>
            <w:r w:rsidR="0059455E" w:rsidRPr="00AC7F39">
              <w:rPr>
                <w:lang w:bidi="fr-FR"/>
              </w:rPr>
              <w:t xml:space="preserve"> </w:t>
            </w:r>
            <w:sdt>
              <w:sdtPr>
                <w:id w:val="-1526483037"/>
                <w:placeholder>
                  <w:docPart w:val="1F40CD363CF64979AF00E6F766A08D4E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du 30/12/22</w:t>
                </w:r>
              </w:sdtContent>
            </w:sdt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4BCCF" w14:textId="77777777" w:rsidR="007C1172" w:rsidRPr="00AC7F39" w:rsidRDefault="00000000" w:rsidP="00F70727">
            <w:pPr>
              <w:jc w:val="right"/>
            </w:pPr>
            <w:sdt>
              <w:sdtPr>
                <w:id w:val="-1615515407"/>
                <w:placeholder>
                  <w:docPart w:val="BD8DB65271AC42A09B568DC5D059945C"/>
                </w:placeholder>
                <w:showingPlcHdr/>
                <w15:appearance w15:val="hidden"/>
              </w:sdtPr>
              <w:sdtContent>
                <w:r w:rsidR="00F70727" w:rsidRPr="00AC7F39">
                  <w:rPr>
                    <w:lang w:bidi="fr-FR"/>
                  </w:rPr>
                  <w:t>969.99</w:t>
                </w:r>
              </w:sdtContent>
            </w:sdt>
            <w:r w:rsidR="00F70727" w:rsidRPr="00AC7F39">
              <w:rPr>
                <w:lang w:bidi="fr-FR"/>
              </w:rPr>
              <w:t xml:space="preserve"> </w:t>
            </w:r>
          </w:p>
        </w:tc>
      </w:tr>
    </w:tbl>
    <w:p w14:paraId="327251C9" w14:textId="77777777" w:rsidR="004A1D7B" w:rsidRPr="00AC7F39" w:rsidRDefault="00000000" w:rsidP="004A1D7B">
      <w:pPr>
        <w:pStyle w:val="Formuledepolitesse"/>
      </w:pPr>
      <w:sdt>
        <w:sdtPr>
          <w:id w:val="-139505472"/>
          <w:placeholder>
            <w:docPart w:val="7B9427F64151470189A5AD735468906F"/>
          </w:placeholder>
          <w:showingPlcHdr/>
          <w15:appearance w15:val="hidden"/>
        </w:sdtPr>
        <w:sdtContent>
          <w:r w:rsidR="00F70727" w:rsidRPr="00AC7F39">
            <w:rPr>
              <w:lang w:bidi="fr-FR"/>
            </w:rPr>
            <w:t>Nous vous remercions de votre confiance !</w:t>
          </w:r>
        </w:sdtContent>
      </w:sdt>
      <w:r w:rsidR="00F70727" w:rsidRPr="00AC7F39">
        <w:rPr>
          <w:lang w:bidi="fr-FR"/>
        </w:rPr>
        <w:t xml:space="preserve"> </w:t>
      </w:r>
    </w:p>
    <w:p w14:paraId="66B857EB" w14:textId="08B2B431" w:rsidR="004A1D7B" w:rsidRDefault="00FE702D" w:rsidP="00A036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BE262" w14:textId="59C34301" w:rsidR="00FE702D" w:rsidRDefault="00FE702D" w:rsidP="00A0366B">
      <w:r>
        <w:tab/>
      </w:r>
      <w:r>
        <w:tab/>
      </w:r>
      <w:r>
        <w:tab/>
      </w:r>
    </w:p>
    <w:p w14:paraId="7ED8DD6F" w14:textId="5D39899C" w:rsidR="00FE702D" w:rsidRPr="00AC7F39" w:rsidRDefault="00FE702D" w:rsidP="00A036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55A97">
        <w:t>ERROR</w:t>
      </w:r>
    </w:p>
    <w:sectPr w:rsidR="00FE702D" w:rsidRPr="00AC7F39" w:rsidSect="00FE702D">
      <w:footerReference w:type="default" r:id="rId12"/>
      <w:pgSz w:w="11906" w:h="16838" w:code="9"/>
      <w:pgMar w:top="862" w:right="975" w:bottom="1077" w:left="975" w:header="86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237D9" w14:textId="77777777" w:rsidR="00DA23A0" w:rsidRDefault="00DA23A0">
      <w:pPr>
        <w:spacing w:before="0" w:after="0"/>
      </w:pPr>
      <w:r>
        <w:separator/>
      </w:r>
    </w:p>
  </w:endnote>
  <w:endnote w:type="continuationSeparator" w:id="0">
    <w:p w14:paraId="1F863BE7" w14:textId="77777777" w:rsidR="00DA23A0" w:rsidRDefault="00DA23A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BBE6" w14:textId="77777777" w:rsidR="007C1172" w:rsidRDefault="00B01A50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</w:instrText>
    </w:r>
    <w:r>
      <w:rPr>
        <w:lang w:bidi="fr-FR"/>
      </w:rPr>
      <w:fldChar w:fldCharType="separate"/>
    </w:r>
    <w:r w:rsidR="007427F1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0E91" w14:textId="77777777" w:rsidR="00DA23A0" w:rsidRDefault="00DA23A0">
      <w:pPr>
        <w:spacing w:before="0" w:after="0"/>
      </w:pPr>
      <w:r>
        <w:separator/>
      </w:r>
    </w:p>
  </w:footnote>
  <w:footnote w:type="continuationSeparator" w:id="0">
    <w:p w14:paraId="644F03A0" w14:textId="77777777" w:rsidR="00DA23A0" w:rsidRDefault="00DA23A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2D"/>
    <w:rsid w:val="00026576"/>
    <w:rsid w:val="00030E49"/>
    <w:rsid w:val="000542B0"/>
    <w:rsid w:val="000722E5"/>
    <w:rsid w:val="00080532"/>
    <w:rsid w:val="0016481D"/>
    <w:rsid w:val="00170751"/>
    <w:rsid w:val="0018376C"/>
    <w:rsid w:val="00185B0A"/>
    <w:rsid w:val="001902CB"/>
    <w:rsid w:val="002201B0"/>
    <w:rsid w:val="0027603B"/>
    <w:rsid w:val="002E0CC8"/>
    <w:rsid w:val="00312C2A"/>
    <w:rsid w:val="00325978"/>
    <w:rsid w:val="00363B0A"/>
    <w:rsid w:val="003940BA"/>
    <w:rsid w:val="003E57E0"/>
    <w:rsid w:val="00412F60"/>
    <w:rsid w:val="00467C64"/>
    <w:rsid w:val="00492EA3"/>
    <w:rsid w:val="004A1D7B"/>
    <w:rsid w:val="004F53D2"/>
    <w:rsid w:val="00555A97"/>
    <w:rsid w:val="0059455E"/>
    <w:rsid w:val="00615399"/>
    <w:rsid w:val="00695CC4"/>
    <w:rsid w:val="006B1BBF"/>
    <w:rsid w:val="006C5323"/>
    <w:rsid w:val="007252AA"/>
    <w:rsid w:val="007427F1"/>
    <w:rsid w:val="007C1172"/>
    <w:rsid w:val="00841DD4"/>
    <w:rsid w:val="00857CCC"/>
    <w:rsid w:val="008A4092"/>
    <w:rsid w:val="008B0BB0"/>
    <w:rsid w:val="00903A88"/>
    <w:rsid w:val="00911721"/>
    <w:rsid w:val="00914940"/>
    <w:rsid w:val="0097665D"/>
    <w:rsid w:val="009A311C"/>
    <w:rsid w:val="009B142E"/>
    <w:rsid w:val="00A0366B"/>
    <w:rsid w:val="00A157A3"/>
    <w:rsid w:val="00A42F35"/>
    <w:rsid w:val="00A5384D"/>
    <w:rsid w:val="00A56EDC"/>
    <w:rsid w:val="00A63413"/>
    <w:rsid w:val="00AC2B64"/>
    <w:rsid w:val="00AC7F39"/>
    <w:rsid w:val="00AD7BD7"/>
    <w:rsid w:val="00B01A50"/>
    <w:rsid w:val="00B43648"/>
    <w:rsid w:val="00BA3EC2"/>
    <w:rsid w:val="00C46A36"/>
    <w:rsid w:val="00CC5F6A"/>
    <w:rsid w:val="00D12321"/>
    <w:rsid w:val="00D360FC"/>
    <w:rsid w:val="00D7249E"/>
    <w:rsid w:val="00D93160"/>
    <w:rsid w:val="00DA23A0"/>
    <w:rsid w:val="00E46AB4"/>
    <w:rsid w:val="00E54CDB"/>
    <w:rsid w:val="00E92120"/>
    <w:rsid w:val="00E92918"/>
    <w:rsid w:val="00F60CD1"/>
    <w:rsid w:val="00F70727"/>
    <w:rsid w:val="00F745DF"/>
    <w:rsid w:val="00FA58CD"/>
    <w:rsid w:val="00FB2138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19C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fr-F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Titre1">
    <w:name w:val="heading 1"/>
    <w:basedOn w:val="Normal"/>
    <w:link w:val="Titre1C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Titre2">
    <w:name w:val="heading 2"/>
    <w:basedOn w:val="Normal"/>
    <w:link w:val="Titre2C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01B0"/>
    <w:pPr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2201B0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character" w:styleId="lev">
    <w:name w:val="Strong"/>
    <w:basedOn w:val="Policepardfaut"/>
    <w:uiPriority w:val="4"/>
    <w:qFormat/>
    <w:rsid w:val="0018376C"/>
    <w:rPr>
      <w:b/>
      <w:bCs/>
    </w:rPr>
  </w:style>
  <w:style w:type="table" w:styleId="Grilledutableau">
    <w:name w:val="Table Grid"/>
    <w:basedOn w:val="Tableau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Formuledepolitesse">
    <w:name w:val="Closing"/>
    <w:basedOn w:val="Normal"/>
    <w:link w:val="FormuledepolitesseC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4A1D7B"/>
    <w:rPr>
      <w:kern w:val="20"/>
    </w:rPr>
  </w:style>
  <w:style w:type="table" w:customStyle="1" w:styleId="Tableaudefacture">
    <w:name w:val="Tableau de facture"/>
    <w:basedOn w:val="Tableau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ar">
    <w:name w:val="Date Car"/>
    <w:basedOn w:val="Policepardfau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Titre1Car">
    <w:name w:val="Titre 1 Car"/>
    <w:basedOn w:val="Policepardfaut"/>
    <w:link w:val="Titre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Titre2Car">
    <w:name w:val="Titre 2 Car"/>
    <w:basedOn w:val="Policepardfaut"/>
    <w:link w:val="Titre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Tableausimple2">
    <w:name w:val="Plain Table 2"/>
    <w:basedOn w:val="Tableau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re3Car">
    <w:name w:val="Titre 3 Car"/>
    <w:basedOn w:val="Policepardfaut"/>
    <w:link w:val="Titre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Titre4Car">
    <w:name w:val="Titre 4 Car"/>
    <w:basedOn w:val="Policepardfaut"/>
    <w:link w:val="Titre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Titre6Car">
    <w:name w:val="Titre 6 Car"/>
    <w:basedOn w:val="Policepardfaut"/>
    <w:link w:val="Titre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Titre7Car">
    <w:name w:val="Titre 7 Car"/>
    <w:basedOn w:val="Policepardfaut"/>
    <w:link w:val="Titre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Titre8Car">
    <w:name w:val="Titre 8 Car"/>
    <w:basedOn w:val="Policepardfaut"/>
    <w:link w:val="Titre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Titre9Car">
    <w:name w:val="Titre 9 Car"/>
    <w:basedOn w:val="Policepardfaut"/>
    <w:link w:val="Titre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52AA"/>
    <w:pPr>
      <w:outlineLvl w:val="9"/>
    </w:pPr>
  </w:style>
  <w:style w:type="paragraph" w:styleId="Sous-titre">
    <w:name w:val="Subtitle"/>
    <w:basedOn w:val="Normal"/>
    <w:link w:val="Sous-titreC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252AA"/>
    <w:rPr>
      <w:i/>
      <w:iCs/>
      <w:color w:val="7E97AD" w:themeColor="accent1"/>
      <w:kern w:val="20"/>
    </w:rPr>
  </w:style>
  <w:style w:type="table" w:styleId="TableauGrille1Clair-Accentuation1">
    <w:name w:val="Grid Table 1 Light Accent 1"/>
    <w:basedOn w:val="Tableau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CaractreTitre1blanc">
    <w:name w:val="Caractère Titre 1 blanc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Sansinterligne">
    <w:name w:val="No Spacing"/>
    <w:link w:val="SansinterligneCar"/>
    <w:uiPriority w:val="1"/>
    <w:qFormat/>
    <w:rsid w:val="00FE702D"/>
    <w:pPr>
      <w:spacing w:before="0" w:after="0"/>
    </w:pPr>
    <w:rPr>
      <w:color w:val="auto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702D"/>
    <w:rPr>
      <w:color w:val="auto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kyahud\AppData\Local\Microsoft\Office\16.0\DTS\fr-FR%7b57A81398-0CC0-480D-A97F-43F5481AE52D%7d\%7b5B57B284-27B2-427F-A495-0EF0A5749F71%7dtf0279094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A9C3CF6F31405F94D0E5A16C22F6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41B4B6-2B8C-44B6-94AD-77EF98939AB5}"/>
      </w:docPartPr>
      <w:docPartBody>
        <w:p w:rsidR="00000000" w:rsidRDefault="00000000">
          <w:pPr>
            <w:pStyle w:val="1BA9C3CF6F31405F94D0E5A16C22F692"/>
          </w:pPr>
          <w:r w:rsidRPr="00AC7F39">
            <w:rPr>
              <w:lang w:bidi="fr-FR"/>
            </w:rPr>
            <w:t>Sonu Jain, CPA</w:t>
          </w:r>
        </w:p>
      </w:docPartBody>
    </w:docPart>
    <w:docPart>
      <w:docPartPr>
        <w:name w:val="C2A037C4BEF44C1B8A91D873A564DC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1BC34E-0816-496D-BB04-E3D115430113}"/>
      </w:docPartPr>
      <w:docPartBody>
        <w:p w:rsidR="00000000" w:rsidRDefault="00000000">
          <w:pPr>
            <w:pStyle w:val="C2A037C4BEF44C1B8A91D873A564DC9B"/>
          </w:pPr>
          <w:r w:rsidRPr="00AC7F39">
            <w:rPr>
              <w:lang w:bidi="fr-FR"/>
            </w:rPr>
            <w:t>321 Sycamore, Albany, NY 98765</w:t>
          </w:r>
        </w:p>
      </w:docPartBody>
    </w:docPart>
    <w:docPart>
      <w:docPartPr>
        <w:name w:val="2D6C3B83BDD145C9BDA61D254D38E7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F530E6-C179-487B-8571-801445D2C88E}"/>
      </w:docPartPr>
      <w:docPartBody>
        <w:p w:rsidR="00000000" w:rsidRDefault="00000000">
          <w:pPr>
            <w:pStyle w:val="2D6C3B83BDD145C9BDA61D254D38E7CA"/>
          </w:pPr>
          <w:r w:rsidRPr="00AC7F39">
            <w:rPr>
              <w:rStyle w:val="lev"/>
              <w:lang w:bidi="fr-FR"/>
            </w:rPr>
            <w:t>Téléphone</w:t>
          </w:r>
        </w:p>
      </w:docPartBody>
    </w:docPart>
    <w:docPart>
      <w:docPartPr>
        <w:name w:val="1961B9E8040E464D968EFB42BC29E5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55DEC8-5DB2-41A2-9C0A-757AD2A910A9}"/>
      </w:docPartPr>
      <w:docPartBody>
        <w:p w:rsidR="00000000" w:rsidRDefault="00000000">
          <w:pPr>
            <w:pStyle w:val="1961B9E8040E464D968EFB42BC29E58B"/>
          </w:pPr>
          <w:r w:rsidRPr="00AC7F39">
            <w:rPr>
              <w:lang w:bidi="fr-FR"/>
            </w:rPr>
            <w:t>(123) 456-7890</w:t>
          </w:r>
        </w:p>
      </w:docPartBody>
    </w:docPart>
    <w:docPart>
      <w:docPartPr>
        <w:name w:val="0913B055B3224163884037C6EEA65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448077-77BB-4C8F-A014-C17DB5F804CF}"/>
      </w:docPartPr>
      <w:docPartBody>
        <w:p w:rsidR="00000000" w:rsidRDefault="00000000">
          <w:pPr>
            <w:pStyle w:val="0913B055B3224163884037C6EEA65283"/>
          </w:pPr>
          <w:r w:rsidRPr="00AC7F39">
            <w:rPr>
              <w:rStyle w:val="lev"/>
              <w:lang w:bidi="fr-FR"/>
            </w:rPr>
            <w:t>Fax</w:t>
          </w:r>
        </w:p>
      </w:docPartBody>
    </w:docPart>
    <w:docPart>
      <w:docPartPr>
        <w:name w:val="D2598EE90A7543F6BD34D1AB3AC982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D51374-0FE8-40F6-B479-463C593E9051}"/>
      </w:docPartPr>
      <w:docPartBody>
        <w:p w:rsidR="00000000" w:rsidRDefault="00000000">
          <w:pPr>
            <w:pStyle w:val="D2598EE90A7543F6BD34D1AB3AC98288"/>
          </w:pPr>
          <w:r w:rsidRPr="00AC7F39">
            <w:rPr>
              <w:lang w:bidi="fr-FR"/>
            </w:rPr>
            <w:t>(123) 456-7891</w:t>
          </w:r>
        </w:p>
      </w:docPartBody>
    </w:docPart>
    <w:docPart>
      <w:docPartPr>
        <w:name w:val="94B40917953C482488C92AB4052647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CE6C3C-1C83-42A7-9DE5-35745E5813AC}"/>
      </w:docPartPr>
      <w:docPartBody>
        <w:p w:rsidR="00000000" w:rsidRDefault="00000000">
          <w:pPr>
            <w:pStyle w:val="94B40917953C482488C92AB4052647AC"/>
          </w:pPr>
          <w:r w:rsidRPr="00AC7F39">
            <w:rPr>
              <w:lang w:bidi="fr-FR"/>
            </w:rPr>
            <w:t>N° de la facture</w:t>
          </w:r>
        </w:p>
      </w:docPartBody>
    </w:docPart>
    <w:docPart>
      <w:docPartPr>
        <w:name w:val="9072452D72BB4444882CD2F8699829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99C422-47D8-4CD8-B64B-68B2862E237F}"/>
      </w:docPartPr>
      <w:docPartBody>
        <w:p w:rsidR="00000000" w:rsidRDefault="00000000">
          <w:pPr>
            <w:pStyle w:val="9072452D72BB4444882CD2F869982982"/>
          </w:pPr>
          <w:r w:rsidRPr="00AC7F39">
            <w:rPr>
              <w:lang w:bidi="fr-FR"/>
            </w:rPr>
            <w:t>1002</w:t>
          </w:r>
        </w:p>
      </w:docPartBody>
    </w:docPart>
    <w:docPart>
      <w:docPartPr>
        <w:name w:val="4BF153C14CFB4B50BA0F0B57BEC408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C1B5B2-9F13-468F-8076-96AF9388A320}"/>
      </w:docPartPr>
      <w:docPartBody>
        <w:p w:rsidR="00000000" w:rsidRDefault="00000000">
          <w:pPr>
            <w:pStyle w:val="4BF153C14CFB4B50BA0F0B57BEC408DA"/>
          </w:pPr>
          <w:r w:rsidRPr="00AC7F39">
            <w:rPr>
              <w:lang w:bidi="fr-FR"/>
            </w:rPr>
            <w:t>Date</w:t>
          </w:r>
        </w:p>
      </w:docPartBody>
    </w:docPart>
    <w:docPart>
      <w:docPartPr>
        <w:name w:val="7FBDBD3A35894411B2ACCCFEBE362B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6FEA38-5FE9-44AF-98C2-CE2B35AB271F}"/>
      </w:docPartPr>
      <w:docPartBody>
        <w:p w:rsidR="00000000" w:rsidRDefault="00000000">
          <w:pPr>
            <w:pStyle w:val="7FBDBD3A35894411B2ACCCFEBE362BD3"/>
          </w:pPr>
          <w:r w:rsidRPr="00AC7F39">
            <w:rPr>
              <w:lang w:bidi="fr-FR"/>
            </w:rPr>
            <w:t>11/10/22</w:t>
          </w:r>
        </w:p>
      </w:docPartBody>
    </w:docPart>
    <w:docPart>
      <w:docPartPr>
        <w:name w:val="738B1FD093884421BCF99BB228032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A1BAA-3F62-4DCC-8BF9-EF8D213F685C}"/>
      </w:docPartPr>
      <w:docPartBody>
        <w:p w:rsidR="00000000" w:rsidRDefault="00000000">
          <w:pPr>
            <w:pStyle w:val="738B1FD093884421BCF99BB22803224D"/>
          </w:pPr>
          <w:r w:rsidRPr="00AC7F39">
            <w:rPr>
              <w:lang w:bidi="fr-FR"/>
            </w:rPr>
            <w:t>Facturer à</w:t>
          </w:r>
        </w:p>
      </w:docPartBody>
    </w:docPart>
    <w:docPart>
      <w:docPartPr>
        <w:name w:val="CE2759E5396F439A95F9FFEF8C62D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EB28D8-FC5E-4708-9A8F-AC3D33F3D995}"/>
      </w:docPartPr>
      <w:docPartBody>
        <w:p w:rsidR="00000000" w:rsidRDefault="00000000">
          <w:pPr>
            <w:pStyle w:val="CE2759E5396F439A95F9FFEF8C62DE9F"/>
          </w:pPr>
          <w:r w:rsidRPr="00AC7F39">
            <w:rPr>
              <w:rStyle w:val="Textedelespacerserv"/>
              <w:lang w:bidi="fr-FR"/>
            </w:rPr>
            <w:t>EXPÉDIER À</w:t>
          </w:r>
        </w:p>
      </w:docPartBody>
    </w:docPart>
    <w:docPart>
      <w:docPartPr>
        <w:name w:val="DB042FCBA7BB49778F9B7CD32446DB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E1F8CA-83CC-473E-AE05-6539CDDFD12C}"/>
      </w:docPartPr>
      <w:docPartBody>
        <w:p w:rsidR="00000000" w:rsidRDefault="00000000">
          <w:pPr>
            <w:pStyle w:val="DB042FCBA7BB49778F9B7CD32446DBF5"/>
          </w:pPr>
          <w:r w:rsidRPr="00AC7F39">
            <w:rPr>
              <w:lang w:bidi="fr-FR"/>
            </w:rPr>
            <w:t>INSTRUCTIONS</w:t>
          </w:r>
        </w:p>
      </w:docPartBody>
    </w:docPart>
    <w:docPart>
      <w:docPartPr>
        <w:name w:val="C8CF2B7E4428411591C284F08699C8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8D51FD-3EE4-4CF9-AEFB-82FB81571CCD}"/>
      </w:docPartPr>
      <w:docPartBody>
        <w:p w:rsidR="00000000" w:rsidRDefault="00000000">
          <w:pPr>
            <w:pStyle w:val="C8CF2B7E4428411591C284F08699C80F"/>
          </w:pPr>
          <w:r w:rsidRPr="00AC7F39">
            <w:rPr>
              <w:lang w:bidi="fr-FR"/>
            </w:rPr>
            <w:t>Cataldo Capon</w:t>
          </w:r>
          <w:r w:rsidRPr="00AC7F39">
            <w:rPr>
              <w:lang w:bidi="fr-FR"/>
            </w:rPr>
            <w:br/>
            <w:t>234 5th Ave.</w:t>
          </w:r>
          <w:r w:rsidRPr="00AC7F39">
            <w:rPr>
              <w:lang w:bidi="fr-FR"/>
            </w:rPr>
            <w:br/>
          </w:r>
          <w:r w:rsidRPr="00AC7F39">
            <w:rPr>
              <w:lang w:bidi="fr-FR"/>
            </w:rPr>
            <w:t>Madison, WI 12345</w:t>
          </w:r>
        </w:p>
      </w:docPartBody>
    </w:docPart>
    <w:docPart>
      <w:docPartPr>
        <w:name w:val="6DE6F4D09CF745859E56F19818FD82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546B7D-B58E-4023-9F15-F75F13F72D2A}"/>
      </w:docPartPr>
      <w:docPartBody>
        <w:p w:rsidR="00000000" w:rsidRDefault="00000000">
          <w:pPr>
            <w:pStyle w:val="6DE6F4D09CF745859E56F19818FD8248"/>
          </w:pPr>
          <w:r w:rsidRPr="00AC7F39">
            <w:rPr>
              <w:lang w:bidi="fr-FR"/>
            </w:rPr>
            <w:t>Identique au bénéficiaire</w:t>
          </w:r>
        </w:p>
      </w:docPartBody>
    </w:docPart>
    <w:docPart>
      <w:docPartPr>
        <w:name w:val="AF8EEE20014B42D0BEEF69F8463D58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C87DEC-E52B-4052-8993-87FC33F55473}"/>
      </w:docPartPr>
      <w:docPartBody>
        <w:p w:rsidR="00000000" w:rsidRDefault="00000000">
          <w:pPr>
            <w:pStyle w:val="AF8EEE20014B42D0BEEF69F8463D5859"/>
          </w:pPr>
          <w:r w:rsidRPr="00AC7F39">
            <w:rPr>
              <w:lang w:bidi="fr-FR"/>
            </w:rPr>
            <w:t>Livraison express le lendemain</w:t>
          </w:r>
        </w:p>
      </w:docPartBody>
    </w:docPart>
    <w:docPart>
      <w:docPartPr>
        <w:name w:val="9543230314FB4793A02ED19D274739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B150D9-5580-4020-BB2F-4C2658823D70}"/>
      </w:docPartPr>
      <w:docPartBody>
        <w:p w:rsidR="00000000" w:rsidRDefault="00000000">
          <w:pPr>
            <w:pStyle w:val="9543230314FB4793A02ED19D27473978"/>
          </w:pPr>
          <w:r w:rsidRPr="00AC7F39">
            <w:rPr>
              <w:lang w:bidi="fr-FR"/>
            </w:rPr>
            <w:t>Quantité</w:t>
          </w:r>
        </w:p>
      </w:docPartBody>
    </w:docPart>
    <w:docPart>
      <w:docPartPr>
        <w:name w:val="C32D3440EF204458916BF7AE90691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10B89B-63A7-495E-ABA6-1851B6C87559}"/>
      </w:docPartPr>
      <w:docPartBody>
        <w:p w:rsidR="00000000" w:rsidRDefault="00000000">
          <w:pPr>
            <w:pStyle w:val="C32D3440EF204458916BF7AE90691C2E"/>
          </w:pPr>
          <w:r w:rsidRPr="00AC7F39">
            <w:rPr>
              <w:lang w:bidi="fr-FR"/>
            </w:rPr>
            <w:t>Description</w:t>
          </w:r>
        </w:p>
      </w:docPartBody>
    </w:docPart>
    <w:docPart>
      <w:docPartPr>
        <w:name w:val="1087E3830CDC4C8483E50EA83CF6D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C06B92-7FAC-486D-B333-34AEAA0D4952}"/>
      </w:docPartPr>
      <w:docPartBody>
        <w:p w:rsidR="00000000" w:rsidRDefault="00000000">
          <w:pPr>
            <w:pStyle w:val="1087E3830CDC4C8483E50EA83CF6D423"/>
          </w:pPr>
          <w:r w:rsidRPr="00AC7F39">
            <w:rPr>
              <w:lang w:bidi="fr-FR"/>
            </w:rPr>
            <w:t>Prix unitaire</w:t>
          </w:r>
        </w:p>
      </w:docPartBody>
    </w:docPart>
    <w:docPart>
      <w:docPartPr>
        <w:name w:val="B4C6FC03009849B8B7FAC302FEE389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E8BDC1-C6FF-44E9-A459-D8402CF6E690}"/>
      </w:docPartPr>
      <w:docPartBody>
        <w:p w:rsidR="00000000" w:rsidRDefault="00000000">
          <w:pPr>
            <w:pStyle w:val="B4C6FC03009849B8B7FAC302FEE38947"/>
          </w:pPr>
          <w:r w:rsidRPr="00AC7F39">
            <w:rPr>
              <w:lang w:bidi="fr-FR"/>
            </w:rPr>
            <w:t>Total</w:t>
          </w:r>
        </w:p>
      </w:docPartBody>
    </w:docPart>
    <w:docPart>
      <w:docPartPr>
        <w:name w:val="7FDC027D62204599BB1E7CF95B586B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228D9A-9E64-469A-882B-59313608921C}"/>
      </w:docPartPr>
      <w:docPartBody>
        <w:p w:rsidR="00000000" w:rsidRDefault="00000000">
          <w:pPr>
            <w:pStyle w:val="7FDC027D62204599BB1E7CF95B586BD9"/>
          </w:pPr>
          <w:r w:rsidRPr="00AC7F39">
            <w:rPr>
              <w:lang w:bidi="fr-FR"/>
            </w:rPr>
            <w:t>12</w:t>
          </w:r>
        </w:p>
      </w:docPartBody>
    </w:docPart>
    <w:docPart>
      <w:docPartPr>
        <w:name w:val="FA427521001846388DAE66A5FFD32F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3F37F1-5723-4BDE-8F5A-25DED51EB4AD}"/>
      </w:docPartPr>
      <w:docPartBody>
        <w:p w:rsidR="00000000" w:rsidRDefault="00000000">
          <w:pPr>
            <w:pStyle w:val="FA427521001846388DAE66A5FFD32F9C"/>
          </w:pPr>
          <w:r w:rsidRPr="00AC7F39">
            <w:rPr>
              <w:lang w:bidi="fr-FR"/>
            </w:rPr>
            <w:t>Boîtes à dossiers confidentiels</w:t>
          </w:r>
        </w:p>
      </w:docPartBody>
    </w:docPart>
    <w:docPart>
      <w:docPartPr>
        <w:name w:val="CDC5CCE8FD594FE984FA699C5283E2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1FB92E-E37B-4031-BB40-4721B9268746}"/>
      </w:docPartPr>
      <w:docPartBody>
        <w:p w:rsidR="00000000" w:rsidRDefault="00000000">
          <w:pPr>
            <w:pStyle w:val="CDC5CCE8FD594FE984FA699C5283E2D6"/>
          </w:pPr>
          <w:r w:rsidRPr="00AC7F39">
            <w:rPr>
              <w:lang w:bidi="fr-FR"/>
            </w:rPr>
            <w:t>75.00</w:t>
          </w:r>
        </w:p>
      </w:docPartBody>
    </w:docPart>
    <w:docPart>
      <w:docPartPr>
        <w:name w:val="0B55B5CF2EB440448E281B37E4ED0A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04B506-2882-452A-B600-0AB8D0335449}"/>
      </w:docPartPr>
      <w:docPartBody>
        <w:p w:rsidR="00000000" w:rsidRDefault="00000000">
          <w:pPr>
            <w:pStyle w:val="0B55B5CF2EB440448E281B37E4ED0AF1"/>
          </w:pPr>
          <w:r w:rsidRPr="00AC7F39">
            <w:rPr>
              <w:lang w:bidi="fr-FR"/>
            </w:rPr>
            <w:t>900.00</w:t>
          </w:r>
        </w:p>
      </w:docPartBody>
    </w:docPart>
    <w:docPart>
      <w:docPartPr>
        <w:name w:val="672B1DD53B91471F8B5C6C065578C6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DF77D3-78FF-4D16-8913-EBB520AA1239}"/>
      </w:docPartPr>
      <w:docPartBody>
        <w:p w:rsidR="00000000" w:rsidRDefault="00000000">
          <w:pPr>
            <w:pStyle w:val="672B1DD53B91471F8B5C6C065578C6F5"/>
          </w:pPr>
          <w:r w:rsidRPr="00AC7F39">
            <w:rPr>
              <w:lang w:bidi="fr-FR"/>
            </w:rPr>
            <w:t>Sous-total</w:t>
          </w:r>
        </w:p>
      </w:docPartBody>
    </w:docPart>
    <w:docPart>
      <w:docPartPr>
        <w:name w:val="B8B800ED1DA240AE9A1018D3A51D19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7152FB-6A89-4E1F-8200-F85487029645}"/>
      </w:docPartPr>
      <w:docPartBody>
        <w:p w:rsidR="00000000" w:rsidRDefault="00000000">
          <w:pPr>
            <w:pStyle w:val="B8B800ED1DA240AE9A1018D3A51D1940"/>
          </w:pPr>
          <w:r w:rsidRPr="00AC7F39">
            <w:rPr>
              <w:lang w:bidi="fr-FR"/>
            </w:rPr>
            <w:t>900.00</w:t>
          </w:r>
        </w:p>
      </w:docPartBody>
    </w:docPart>
    <w:docPart>
      <w:docPartPr>
        <w:name w:val="D98D079E3C5346EEBAD9D10E397153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DDAA37-7937-431D-AF00-03280FE6B02A}"/>
      </w:docPartPr>
      <w:docPartBody>
        <w:p w:rsidR="00000000" w:rsidRDefault="00000000">
          <w:pPr>
            <w:pStyle w:val="D98D079E3C5346EEBAD9D10E3971531C"/>
          </w:pPr>
          <w:r w:rsidRPr="00AC7F39">
            <w:rPr>
              <w:lang w:bidi="fr-FR"/>
            </w:rPr>
            <w:t>Taxe de vente</w:t>
          </w:r>
        </w:p>
      </w:docPartBody>
    </w:docPart>
    <w:docPart>
      <w:docPartPr>
        <w:name w:val="285E900C8E684C2A93A04BD129951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C1C2D9-FFEE-4B9E-ACA6-2335594A94E6}"/>
      </w:docPartPr>
      <w:docPartBody>
        <w:p w:rsidR="00000000" w:rsidRDefault="00000000">
          <w:pPr>
            <w:pStyle w:val="285E900C8E684C2A93A04BD129951FAC"/>
          </w:pPr>
          <w:r w:rsidRPr="00AC7F39">
            <w:rPr>
              <w:lang w:bidi="fr-FR"/>
            </w:rPr>
            <w:t>45.00</w:t>
          </w:r>
        </w:p>
      </w:docPartBody>
    </w:docPart>
    <w:docPart>
      <w:docPartPr>
        <w:name w:val="AC08F9CD615A41EF97398A6098EA46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535681-8AA1-4C25-A114-AD8F8FC458AF}"/>
      </w:docPartPr>
      <w:docPartBody>
        <w:p w:rsidR="00000000" w:rsidRDefault="00000000">
          <w:pPr>
            <w:pStyle w:val="AC08F9CD615A41EF97398A6098EA4690"/>
          </w:pPr>
          <w:r w:rsidRPr="00AC7F39">
            <w:rPr>
              <w:lang w:bidi="fr-FR"/>
            </w:rPr>
            <w:t>Expédition et traitement</w:t>
          </w:r>
        </w:p>
      </w:docPartBody>
    </w:docPart>
    <w:docPart>
      <w:docPartPr>
        <w:name w:val="321B34D043274367ABD7427E0A5284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D264AE-5515-448A-9C3F-D7DADF71A24D}"/>
      </w:docPartPr>
      <w:docPartBody>
        <w:p w:rsidR="00000000" w:rsidRDefault="00000000">
          <w:pPr>
            <w:pStyle w:val="321B34D043274367ABD7427E0A5284E2"/>
          </w:pPr>
          <w:r w:rsidRPr="00AC7F39">
            <w:rPr>
              <w:lang w:bidi="fr-FR"/>
            </w:rPr>
            <w:t>24.99</w:t>
          </w:r>
        </w:p>
      </w:docPartBody>
    </w:docPart>
    <w:docPart>
      <w:docPartPr>
        <w:name w:val="7F6AC49EAD914F47956790488F0208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516DD4-BF96-4993-8019-016D86C68502}"/>
      </w:docPartPr>
      <w:docPartBody>
        <w:p w:rsidR="00000000" w:rsidRDefault="00000000">
          <w:pPr>
            <w:pStyle w:val="7F6AC49EAD914F47956790488F02085C"/>
          </w:pPr>
          <w:r w:rsidRPr="00AC7F39">
            <w:rPr>
              <w:lang w:bidi="fr-FR"/>
            </w:rPr>
            <w:t>Total dû à la</w:t>
          </w:r>
        </w:p>
      </w:docPartBody>
    </w:docPart>
    <w:docPart>
      <w:docPartPr>
        <w:name w:val="708DEE0C02E74554A887259B6AAA3E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B5028-4A25-437D-9A61-E69D3DC21877}"/>
      </w:docPartPr>
      <w:docPartBody>
        <w:p w:rsidR="00000000" w:rsidRDefault="00000000">
          <w:pPr>
            <w:pStyle w:val="708DEE0C02E74554A887259B6AAA3E99"/>
          </w:pPr>
          <w:r w:rsidRPr="00AC7F39">
            <w:rPr>
              <w:lang w:bidi="fr-FR"/>
            </w:rPr>
            <w:t>date</w:t>
          </w:r>
        </w:p>
      </w:docPartBody>
    </w:docPart>
    <w:docPart>
      <w:docPartPr>
        <w:name w:val="1F40CD363CF64979AF00E6F766A08D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B1F6AA-C800-4B17-B25F-19DE2D5C47DA}"/>
      </w:docPartPr>
      <w:docPartBody>
        <w:p w:rsidR="00000000" w:rsidRDefault="00000000">
          <w:pPr>
            <w:pStyle w:val="1F40CD363CF64979AF00E6F766A08D4E"/>
          </w:pPr>
          <w:r w:rsidRPr="00AC7F39">
            <w:rPr>
              <w:lang w:bidi="fr-FR"/>
            </w:rPr>
            <w:t>du 30/12/22</w:t>
          </w:r>
        </w:p>
      </w:docPartBody>
    </w:docPart>
    <w:docPart>
      <w:docPartPr>
        <w:name w:val="BD8DB65271AC42A09B568DC5D05994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7250EE-BC21-476E-9F52-8F7B409F073E}"/>
      </w:docPartPr>
      <w:docPartBody>
        <w:p w:rsidR="00000000" w:rsidRDefault="00000000">
          <w:pPr>
            <w:pStyle w:val="BD8DB65271AC42A09B568DC5D059945C"/>
          </w:pPr>
          <w:r w:rsidRPr="00AC7F39">
            <w:rPr>
              <w:lang w:bidi="fr-FR"/>
            </w:rPr>
            <w:t>969.99</w:t>
          </w:r>
        </w:p>
      </w:docPartBody>
    </w:docPart>
    <w:docPart>
      <w:docPartPr>
        <w:name w:val="7B9427F64151470189A5AD73546890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D9CE86-31CF-4685-809B-1B880DD07E38}"/>
      </w:docPartPr>
      <w:docPartBody>
        <w:p w:rsidR="00000000" w:rsidRDefault="00000000">
          <w:pPr>
            <w:pStyle w:val="7B9427F64151470189A5AD735468906F"/>
          </w:pPr>
          <w:r w:rsidRPr="00AC7F39">
            <w:rPr>
              <w:lang w:bidi="fr-FR"/>
            </w:rPr>
            <w:t>Nous vous remercions de votre confiance 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0D"/>
    <w:rsid w:val="0026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BA9C3CF6F31405F94D0E5A16C22F692">
    <w:name w:val="1BA9C3CF6F31405F94D0E5A16C22F692"/>
  </w:style>
  <w:style w:type="paragraph" w:customStyle="1" w:styleId="C2A037C4BEF44C1B8A91D873A564DC9B">
    <w:name w:val="C2A037C4BEF44C1B8A91D873A564DC9B"/>
  </w:style>
  <w:style w:type="character" w:styleId="lev">
    <w:name w:val="Strong"/>
    <w:basedOn w:val="Policepardfaut"/>
    <w:uiPriority w:val="4"/>
    <w:qFormat/>
    <w:rPr>
      <w:b/>
      <w:bCs/>
    </w:rPr>
  </w:style>
  <w:style w:type="paragraph" w:customStyle="1" w:styleId="2D6C3B83BDD145C9BDA61D254D38E7CA">
    <w:name w:val="2D6C3B83BDD145C9BDA61D254D38E7CA"/>
  </w:style>
  <w:style w:type="paragraph" w:customStyle="1" w:styleId="1961B9E8040E464D968EFB42BC29E58B">
    <w:name w:val="1961B9E8040E464D968EFB42BC29E58B"/>
  </w:style>
  <w:style w:type="paragraph" w:customStyle="1" w:styleId="0913B055B3224163884037C6EEA65283">
    <w:name w:val="0913B055B3224163884037C6EEA65283"/>
  </w:style>
  <w:style w:type="paragraph" w:customStyle="1" w:styleId="D2598EE90A7543F6BD34D1AB3AC98288">
    <w:name w:val="D2598EE90A7543F6BD34D1AB3AC98288"/>
  </w:style>
  <w:style w:type="paragraph" w:customStyle="1" w:styleId="94B40917953C482488C92AB4052647AC">
    <w:name w:val="94B40917953C482488C92AB4052647AC"/>
  </w:style>
  <w:style w:type="paragraph" w:customStyle="1" w:styleId="9072452D72BB4444882CD2F869982982">
    <w:name w:val="9072452D72BB4444882CD2F869982982"/>
  </w:style>
  <w:style w:type="paragraph" w:customStyle="1" w:styleId="4BF153C14CFB4B50BA0F0B57BEC408DA">
    <w:name w:val="4BF153C14CFB4B50BA0F0B57BEC408DA"/>
  </w:style>
  <w:style w:type="paragraph" w:customStyle="1" w:styleId="7FBDBD3A35894411B2ACCCFEBE362BD3">
    <w:name w:val="7FBDBD3A35894411B2ACCCFEBE362BD3"/>
  </w:style>
  <w:style w:type="paragraph" w:customStyle="1" w:styleId="738B1FD093884421BCF99BB22803224D">
    <w:name w:val="738B1FD093884421BCF99BB22803224D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E2759E5396F439A95F9FFEF8C62DE9F">
    <w:name w:val="CE2759E5396F439A95F9FFEF8C62DE9F"/>
  </w:style>
  <w:style w:type="paragraph" w:customStyle="1" w:styleId="DB042FCBA7BB49778F9B7CD32446DBF5">
    <w:name w:val="DB042FCBA7BB49778F9B7CD32446DBF5"/>
  </w:style>
  <w:style w:type="paragraph" w:customStyle="1" w:styleId="C8CF2B7E4428411591C284F08699C80F">
    <w:name w:val="C8CF2B7E4428411591C284F08699C80F"/>
  </w:style>
  <w:style w:type="paragraph" w:customStyle="1" w:styleId="6DE6F4D09CF745859E56F19818FD8248">
    <w:name w:val="6DE6F4D09CF745859E56F19818FD8248"/>
  </w:style>
  <w:style w:type="paragraph" w:customStyle="1" w:styleId="AF8EEE20014B42D0BEEF69F8463D5859">
    <w:name w:val="AF8EEE20014B42D0BEEF69F8463D5859"/>
  </w:style>
  <w:style w:type="paragraph" w:customStyle="1" w:styleId="9543230314FB4793A02ED19D27473978">
    <w:name w:val="9543230314FB4793A02ED19D27473978"/>
  </w:style>
  <w:style w:type="paragraph" w:customStyle="1" w:styleId="C32D3440EF204458916BF7AE90691C2E">
    <w:name w:val="C32D3440EF204458916BF7AE90691C2E"/>
  </w:style>
  <w:style w:type="paragraph" w:customStyle="1" w:styleId="1087E3830CDC4C8483E50EA83CF6D423">
    <w:name w:val="1087E3830CDC4C8483E50EA83CF6D423"/>
  </w:style>
  <w:style w:type="paragraph" w:customStyle="1" w:styleId="B4C6FC03009849B8B7FAC302FEE38947">
    <w:name w:val="B4C6FC03009849B8B7FAC302FEE38947"/>
  </w:style>
  <w:style w:type="paragraph" w:customStyle="1" w:styleId="7FDC027D62204599BB1E7CF95B586BD9">
    <w:name w:val="7FDC027D62204599BB1E7CF95B586BD9"/>
  </w:style>
  <w:style w:type="paragraph" w:customStyle="1" w:styleId="FA427521001846388DAE66A5FFD32F9C">
    <w:name w:val="FA427521001846388DAE66A5FFD32F9C"/>
  </w:style>
  <w:style w:type="paragraph" w:customStyle="1" w:styleId="CDC5CCE8FD594FE984FA699C5283E2D6">
    <w:name w:val="CDC5CCE8FD594FE984FA699C5283E2D6"/>
  </w:style>
  <w:style w:type="paragraph" w:customStyle="1" w:styleId="0B55B5CF2EB440448E281B37E4ED0AF1">
    <w:name w:val="0B55B5CF2EB440448E281B37E4ED0AF1"/>
  </w:style>
  <w:style w:type="paragraph" w:customStyle="1" w:styleId="672B1DD53B91471F8B5C6C065578C6F5">
    <w:name w:val="672B1DD53B91471F8B5C6C065578C6F5"/>
  </w:style>
  <w:style w:type="paragraph" w:customStyle="1" w:styleId="B8B800ED1DA240AE9A1018D3A51D1940">
    <w:name w:val="B8B800ED1DA240AE9A1018D3A51D1940"/>
  </w:style>
  <w:style w:type="paragraph" w:customStyle="1" w:styleId="D98D079E3C5346EEBAD9D10E3971531C">
    <w:name w:val="D98D079E3C5346EEBAD9D10E3971531C"/>
  </w:style>
  <w:style w:type="paragraph" w:customStyle="1" w:styleId="285E900C8E684C2A93A04BD129951FAC">
    <w:name w:val="285E900C8E684C2A93A04BD129951FAC"/>
  </w:style>
  <w:style w:type="paragraph" w:customStyle="1" w:styleId="AC08F9CD615A41EF97398A6098EA4690">
    <w:name w:val="AC08F9CD615A41EF97398A6098EA4690"/>
  </w:style>
  <w:style w:type="paragraph" w:customStyle="1" w:styleId="321B34D043274367ABD7427E0A5284E2">
    <w:name w:val="321B34D043274367ABD7427E0A5284E2"/>
  </w:style>
  <w:style w:type="paragraph" w:customStyle="1" w:styleId="7F6AC49EAD914F47956790488F02085C">
    <w:name w:val="7F6AC49EAD914F47956790488F02085C"/>
  </w:style>
  <w:style w:type="paragraph" w:customStyle="1" w:styleId="708DEE0C02E74554A887259B6AAA3E99">
    <w:name w:val="708DEE0C02E74554A887259B6AAA3E99"/>
  </w:style>
  <w:style w:type="paragraph" w:customStyle="1" w:styleId="1F40CD363CF64979AF00E6F766A08D4E">
    <w:name w:val="1F40CD363CF64979AF00E6F766A08D4E"/>
  </w:style>
  <w:style w:type="paragraph" w:customStyle="1" w:styleId="BD8DB65271AC42A09B568DC5D059945C">
    <w:name w:val="BD8DB65271AC42A09B568DC5D059945C"/>
  </w:style>
  <w:style w:type="paragraph" w:customStyle="1" w:styleId="7B9427F64151470189A5AD735468906F">
    <w:name w:val="7B9427F64151470189A5AD7354689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8F492-D720-4273-9AE5-2F99E48229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C065931-08E2-45D4-8A61-09C3CA901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055B-124F-4204-B856-3D103010B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{5B57B284-27B2-427F-A495-0EF0A5749F71}tf02790944_win32</Template>
  <TotalTime>0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ERREUR DE CHARGEMENT, VEUILLEZ CONTACTER VOTRE ADMINISTRATEUR</dc:title>
  <dc:creator/>
  <cp:keywords/>
  <cp:lastModifiedBy/>
  <cp:revision>1</cp:revision>
  <dcterms:created xsi:type="dcterms:W3CDTF">2023-11-29T15:33:00Z</dcterms:created>
  <dcterms:modified xsi:type="dcterms:W3CDTF">2023-11-29T15:57:00Z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